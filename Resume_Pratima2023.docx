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29"/>
        <w:gridCol w:w="673"/>
        <w:gridCol w:w="6398"/>
      </w:tblGrid>
      <w:tr w:rsidR="003C2551" w14:paraId="3244C9FB" w14:textId="77777777" w:rsidTr="00FC63FC">
        <w:trPr>
          <w:trHeight w:val="4410"/>
        </w:trPr>
        <w:tc>
          <w:tcPr>
            <w:tcW w:w="3600" w:type="dxa"/>
          </w:tcPr>
          <w:p w14:paraId="1F8387DA" w14:textId="77777777" w:rsidR="003C2551" w:rsidRDefault="003C2551" w:rsidP="003C2551">
            <w:pPr>
              <w:pStyle w:val="Heading3"/>
            </w:pPr>
          </w:p>
          <w:p w14:paraId="542AEA9E" w14:textId="77777777" w:rsidR="00243865" w:rsidRDefault="00243865" w:rsidP="003C2551">
            <w:pPr>
              <w:pStyle w:val="Heading3"/>
            </w:pPr>
          </w:p>
          <w:p w14:paraId="40E697A8" w14:textId="3946869F" w:rsidR="00243865" w:rsidRDefault="00243865" w:rsidP="003C2551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61A7427F" wp14:editId="40C0950D">
                  <wp:extent cx="1790700" cy="2347039"/>
                  <wp:effectExtent l="0" t="0" r="0" b="0"/>
                  <wp:docPr id="2036650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650276" name="Picture 203665027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61" cy="236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F7D28" w14:textId="24763494" w:rsidR="003C2551" w:rsidRDefault="00407202" w:rsidP="003C2551">
            <w:pPr>
              <w:pStyle w:val="Heading3"/>
            </w:pPr>
            <w:r>
              <w:t>SUMMARY</w:t>
            </w:r>
          </w:p>
          <w:p w14:paraId="4B711B88" w14:textId="2E754F38" w:rsidR="003C2551" w:rsidRDefault="00407202" w:rsidP="003C2551">
            <w:r>
              <w:t>Tech writer for SaaS applications</w:t>
            </w:r>
            <w:r w:rsidR="00373EE8">
              <w:t xml:space="preserve"> doc deliverables: </w:t>
            </w:r>
            <w:r>
              <w:t>developer and user doc</w:t>
            </w:r>
            <w:r w:rsidR="00373EE8">
              <w:t xml:space="preserve"> / online help,</w:t>
            </w:r>
            <w:r>
              <w:t xml:space="preserve"> </w:t>
            </w:r>
            <w:r w:rsidR="00F723AB">
              <w:t xml:space="preserve">UX writing, API doc, </w:t>
            </w:r>
            <w:r w:rsidR="009C2FCB">
              <w:t xml:space="preserve">SEO, </w:t>
            </w:r>
            <w:r w:rsidR="00373EE8">
              <w:t xml:space="preserve">technical </w:t>
            </w:r>
            <w:r w:rsidR="00F723AB">
              <w:t>whitepapers, release d</w:t>
            </w:r>
            <w:r w:rsidR="00373EE8">
              <w:t>oc</w:t>
            </w:r>
            <w:r w:rsidR="00F723AB">
              <w:t xml:space="preserve">, training material, </w:t>
            </w:r>
            <w:r w:rsidR="00373EE8">
              <w:t xml:space="preserve">multimedia, </w:t>
            </w:r>
            <w:r w:rsidR="00F723AB">
              <w:t xml:space="preserve">and more. </w:t>
            </w:r>
            <w:r w:rsidR="00957356">
              <w:t>Specialist in agile SDLCs, meticulous researcher for product knowledge, collaborator and tools enthusiast.</w:t>
            </w:r>
          </w:p>
          <w:p w14:paraId="792F0CE9" w14:textId="77777777" w:rsidR="003C2551" w:rsidRPr="00D02567" w:rsidRDefault="003C2551" w:rsidP="003C2551">
            <w:pPr>
              <w:rPr>
                <w:sz w:val="22"/>
              </w:rPr>
            </w:pPr>
          </w:p>
          <w:p w14:paraId="1D279C9D" w14:textId="77777777" w:rsidR="00F95DD4" w:rsidRDefault="00F95DD4" w:rsidP="003C2551">
            <w:pPr>
              <w:pStyle w:val="Heading3"/>
            </w:pPr>
          </w:p>
          <w:sdt>
            <w:sdtPr>
              <w:id w:val="-1954003311"/>
              <w:placeholder>
                <w:docPart w:val="58A492FF177F4CBA8252F7B2E486A718"/>
              </w:placeholder>
              <w:temporary/>
              <w:showingPlcHdr/>
              <w15:appearance w15:val="hidden"/>
            </w:sdtPr>
            <w:sdtContent>
              <w:p w14:paraId="6D6B8C98" w14:textId="34077531" w:rsidR="003C2551" w:rsidRPr="00CB0055" w:rsidRDefault="003C2551" w:rsidP="003C255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33C90AC4" w14:textId="77777777" w:rsidR="003C2551" w:rsidRPr="002A2A02" w:rsidRDefault="003C2551" w:rsidP="003C255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 w:rsidRPr="00AB0744">
              <w:rPr>
                <w:noProof/>
              </w:rPr>
              <w:drawing>
                <wp:inline distT="0" distB="0" distL="0" distR="0" wp14:anchorId="16BD7DDC" wp14:editId="7E92124C">
                  <wp:extent cx="180975" cy="180975"/>
                  <wp:effectExtent l="0" t="0" r="9525" b="9525"/>
                  <wp:docPr id="99560071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600713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90" cy="18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91-9849219693</w:t>
            </w:r>
          </w:p>
          <w:p w14:paraId="47473B7D" w14:textId="77777777" w:rsidR="003C2551" w:rsidRPr="002A2A02" w:rsidRDefault="003C2551" w:rsidP="003C255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rPr>
                <w:rStyle w:val="Hyperlink"/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4D4E259" wp14:editId="35FC4A2C">
                  <wp:extent cx="187657" cy="187657"/>
                  <wp:effectExtent l="0" t="0" r="3175" b="3175"/>
                  <wp:docPr id="40543426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34265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98" cy="18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pratima.mahtani@gmail.com</w:t>
            </w:r>
          </w:p>
          <w:p w14:paraId="39CAAA2C" w14:textId="77777777" w:rsidR="003C2551" w:rsidRDefault="003C2551" w:rsidP="002438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AB64BA8" wp14:editId="2E81456C">
                  <wp:extent cx="194481" cy="194481"/>
                  <wp:effectExtent l="0" t="0" r="0" b="0"/>
                  <wp:docPr id="65333950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339504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2" cy="194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Flat # 807, Aparna Aura,</w:t>
            </w:r>
          </w:p>
          <w:p w14:paraId="2EEF1D45" w14:textId="77777777" w:rsidR="003C2551" w:rsidRDefault="003C2551" w:rsidP="002438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pacing w:line="240" w:lineRule="auto"/>
            </w:pPr>
            <w:proofErr w:type="spellStart"/>
            <w:r>
              <w:t>Filmnagar</w:t>
            </w:r>
            <w:proofErr w:type="spellEnd"/>
            <w:r>
              <w:t xml:space="preserve"> Road No 79,</w:t>
            </w:r>
          </w:p>
          <w:p w14:paraId="2642BE41" w14:textId="77777777" w:rsidR="003C2551" w:rsidRDefault="003C2551" w:rsidP="002438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pacing w:line="240" w:lineRule="auto"/>
            </w:pPr>
            <w:proofErr w:type="spellStart"/>
            <w:r>
              <w:t>Shaikpet</w:t>
            </w:r>
            <w:proofErr w:type="spellEnd"/>
          </w:p>
          <w:p w14:paraId="69898373" w14:textId="77777777" w:rsidR="003C2551" w:rsidRDefault="003C2551" w:rsidP="002438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pacing w:line="240" w:lineRule="auto"/>
            </w:pPr>
            <w:r>
              <w:t xml:space="preserve">Hyderabad – 500096  </w:t>
            </w:r>
          </w:p>
          <w:p w14:paraId="103A48E5" w14:textId="77777777" w:rsidR="003C2551" w:rsidRDefault="003C2551" w:rsidP="003C255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rPr>
                <w:noProof/>
              </w:rPr>
              <w:drawing>
                <wp:inline distT="0" distB="0" distL="0" distR="0" wp14:anchorId="30510E76" wp14:editId="30A4909F">
                  <wp:extent cx="225188" cy="225188"/>
                  <wp:effectExtent l="0" t="0" r="3810" b="3810"/>
                  <wp:docPr id="753315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1608" cy="24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history="1">
              <w:r w:rsidRPr="00A770D9">
                <w:rPr>
                  <w:rStyle w:val="Hyperlink"/>
                </w:rPr>
                <w:t>https://github.com/Pratimam01/Github-PM</w:t>
              </w:r>
            </w:hyperlink>
          </w:p>
          <w:p w14:paraId="7483995B" w14:textId="77777777" w:rsidR="003C2551" w:rsidRDefault="003C2551" w:rsidP="003C255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rPr>
                <w:rStyle w:val="Hyperlink"/>
              </w:rPr>
            </w:pPr>
            <w:r>
              <w:rPr>
                <w:noProof/>
              </w:rPr>
              <w:drawing>
                <wp:inline distT="0" distB="0" distL="0" distR="0" wp14:anchorId="344CEFBD" wp14:editId="0696068C">
                  <wp:extent cx="201304" cy="201304"/>
                  <wp:effectExtent l="0" t="0" r="8255" b="8255"/>
                  <wp:docPr id="500368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36834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22" cy="20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A770D9">
                <w:rPr>
                  <w:rStyle w:val="Hyperlink"/>
                </w:rPr>
                <w:t>https://www.linkedin.com/in/pratima-mahtani-5343b62/</w:t>
              </w:r>
            </w:hyperlink>
          </w:p>
          <w:p w14:paraId="3255330E" w14:textId="77777777" w:rsidR="003C2551" w:rsidRPr="00407202" w:rsidRDefault="003C2551" w:rsidP="002438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pacing w:line="240" w:lineRule="auto"/>
              <w:rPr>
                <w:b/>
                <w:bCs/>
              </w:rPr>
            </w:pPr>
            <w:r w:rsidRPr="00407202">
              <w:rPr>
                <w:b/>
                <w:bCs/>
              </w:rPr>
              <w:t xml:space="preserve">Personal Info: </w:t>
            </w:r>
          </w:p>
          <w:p w14:paraId="1C22784B" w14:textId="77777777" w:rsidR="003C2551" w:rsidRDefault="003C2551" w:rsidP="002438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pacing w:line="240" w:lineRule="auto"/>
            </w:pPr>
            <w:r>
              <w:t>Date of Birth: 06-Dec-1966</w:t>
            </w:r>
            <w:r>
              <w:tab/>
            </w:r>
          </w:p>
          <w:p w14:paraId="606147C8" w14:textId="77777777" w:rsidR="00F95DD4" w:rsidRDefault="00F95DD4" w:rsidP="003C2551">
            <w:pPr>
              <w:pStyle w:val="Heading3"/>
            </w:pPr>
          </w:p>
          <w:p w14:paraId="5065CC1A" w14:textId="77777777" w:rsidR="00F95DD4" w:rsidRDefault="00F95DD4" w:rsidP="003C2551">
            <w:pPr>
              <w:pStyle w:val="Heading3"/>
            </w:pPr>
          </w:p>
          <w:p w14:paraId="6B380CD9" w14:textId="77777777" w:rsidR="00F95DD4" w:rsidRDefault="00F95DD4" w:rsidP="003C2551">
            <w:pPr>
              <w:pStyle w:val="Heading3"/>
            </w:pPr>
          </w:p>
          <w:p w14:paraId="3F1374F3" w14:textId="77777777" w:rsidR="00F95DD4" w:rsidRDefault="00F95DD4" w:rsidP="003C2551">
            <w:pPr>
              <w:pStyle w:val="Heading3"/>
            </w:pPr>
          </w:p>
          <w:p w14:paraId="3A77BE64" w14:textId="77777777" w:rsidR="00F95DD4" w:rsidRDefault="00F95DD4" w:rsidP="003C2551">
            <w:pPr>
              <w:pStyle w:val="Heading3"/>
            </w:pPr>
          </w:p>
          <w:p w14:paraId="26389B10" w14:textId="77777777" w:rsidR="00F95DD4" w:rsidRDefault="00F95DD4" w:rsidP="003C2551">
            <w:pPr>
              <w:pStyle w:val="Heading3"/>
            </w:pPr>
          </w:p>
          <w:p w14:paraId="238E9DFE" w14:textId="77777777" w:rsidR="00F95DD4" w:rsidRDefault="00F95DD4" w:rsidP="003C2551">
            <w:pPr>
              <w:pStyle w:val="Heading3"/>
            </w:pPr>
          </w:p>
          <w:p w14:paraId="5D5A9453" w14:textId="77777777" w:rsidR="00F95DD4" w:rsidRDefault="00F95DD4" w:rsidP="003C2551">
            <w:pPr>
              <w:pStyle w:val="Heading3"/>
            </w:pPr>
          </w:p>
          <w:p w14:paraId="4FDC09EE" w14:textId="77777777" w:rsidR="00F95DD4" w:rsidRDefault="00F95DD4" w:rsidP="003C2551">
            <w:pPr>
              <w:pStyle w:val="Heading3"/>
            </w:pPr>
          </w:p>
          <w:p w14:paraId="0E508E49" w14:textId="77777777" w:rsidR="00F95DD4" w:rsidRDefault="00F95DD4" w:rsidP="003C2551">
            <w:pPr>
              <w:pStyle w:val="Heading3"/>
            </w:pPr>
          </w:p>
          <w:p w14:paraId="1B89CEE6" w14:textId="77777777" w:rsidR="00F95DD4" w:rsidRDefault="00F95DD4" w:rsidP="003C2551">
            <w:pPr>
              <w:pStyle w:val="Heading3"/>
            </w:pPr>
          </w:p>
          <w:p w14:paraId="0D4AFA02" w14:textId="77777777" w:rsidR="00F95DD4" w:rsidRDefault="00F95DD4" w:rsidP="003C2551">
            <w:pPr>
              <w:pStyle w:val="Heading3"/>
            </w:pPr>
          </w:p>
          <w:p w14:paraId="2DEA5ECE" w14:textId="77777777" w:rsidR="00F95DD4" w:rsidRDefault="00F95DD4" w:rsidP="003C2551">
            <w:pPr>
              <w:pStyle w:val="Heading3"/>
            </w:pPr>
          </w:p>
          <w:p w14:paraId="2B21C2C9" w14:textId="77777777" w:rsidR="00F95DD4" w:rsidRDefault="00F95DD4" w:rsidP="003C2551">
            <w:pPr>
              <w:pStyle w:val="Heading3"/>
            </w:pPr>
          </w:p>
          <w:p w14:paraId="5D4D6D88" w14:textId="77777777" w:rsidR="00F95DD4" w:rsidRDefault="00F95DD4" w:rsidP="003C2551">
            <w:pPr>
              <w:pStyle w:val="Heading3"/>
            </w:pPr>
          </w:p>
          <w:p w14:paraId="23D4FF0F" w14:textId="77777777" w:rsidR="00F95DD4" w:rsidRDefault="00F95DD4" w:rsidP="003C2551">
            <w:pPr>
              <w:pStyle w:val="Heading3"/>
            </w:pPr>
          </w:p>
          <w:p w14:paraId="4F64C497" w14:textId="77777777" w:rsidR="00F95DD4" w:rsidRDefault="00F95DD4" w:rsidP="003C2551">
            <w:pPr>
              <w:pStyle w:val="Heading3"/>
            </w:pPr>
          </w:p>
          <w:p w14:paraId="33BEDFE7" w14:textId="77777777" w:rsidR="00F95DD4" w:rsidRDefault="00F95DD4" w:rsidP="003C2551">
            <w:pPr>
              <w:pStyle w:val="Heading3"/>
            </w:pPr>
          </w:p>
          <w:p w14:paraId="73A9351C" w14:textId="77777777" w:rsidR="00F95DD4" w:rsidRDefault="00F95DD4" w:rsidP="003C2551">
            <w:pPr>
              <w:pStyle w:val="Heading3"/>
            </w:pPr>
          </w:p>
          <w:p w14:paraId="457FB316" w14:textId="77777777" w:rsidR="00F95DD4" w:rsidRDefault="00F95DD4" w:rsidP="003C2551">
            <w:pPr>
              <w:pStyle w:val="Heading3"/>
            </w:pPr>
          </w:p>
          <w:p w14:paraId="3B6893C0" w14:textId="77777777" w:rsidR="00F95DD4" w:rsidRDefault="00F95DD4" w:rsidP="003C2551">
            <w:pPr>
              <w:pStyle w:val="Heading3"/>
            </w:pPr>
          </w:p>
          <w:p w14:paraId="2B1A5C13" w14:textId="77777777" w:rsidR="00F95DD4" w:rsidRDefault="00F95DD4" w:rsidP="003C2551">
            <w:pPr>
              <w:pStyle w:val="Heading3"/>
            </w:pPr>
          </w:p>
          <w:p w14:paraId="3526995C" w14:textId="77777777" w:rsidR="00F95DD4" w:rsidRDefault="00F95DD4" w:rsidP="003C2551">
            <w:pPr>
              <w:pStyle w:val="Heading3"/>
            </w:pPr>
          </w:p>
          <w:p w14:paraId="4A4A47BA" w14:textId="77777777" w:rsidR="00F95DD4" w:rsidRDefault="00F95DD4" w:rsidP="003C2551">
            <w:pPr>
              <w:pStyle w:val="Heading3"/>
            </w:pPr>
          </w:p>
          <w:p w14:paraId="26DB702C" w14:textId="77777777" w:rsidR="00F95DD4" w:rsidRDefault="00F95DD4" w:rsidP="003C2551">
            <w:pPr>
              <w:pStyle w:val="Heading3"/>
            </w:pPr>
          </w:p>
          <w:p w14:paraId="677C1324" w14:textId="77777777" w:rsidR="00F95DD4" w:rsidRDefault="00F95DD4" w:rsidP="003C2551">
            <w:pPr>
              <w:pStyle w:val="Heading3"/>
            </w:pPr>
          </w:p>
          <w:p w14:paraId="3230A399" w14:textId="77777777" w:rsidR="00F95DD4" w:rsidRDefault="00F95DD4" w:rsidP="003C2551">
            <w:pPr>
              <w:pStyle w:val="Heading3"/>
            </w:pPr>
          </w:p>
          <w:p w14:paraId="32D1768E" w14:textId="77777777" w:rsidR="00F95DD4" w:rsidRDefault="00F95DD4" w:rsidP="003C2551">
            <w:pPr>
              <w:pStyle w:val="Heading3"/>
            </w:pPr>
          </w:p>
          <w:p w14:paraId="1BE8AB2D" w14:textId="77777777" w:rsidR="00F95DD4" w:rsidRDefault="00F95DD4" w:rsidP="003C2551">
            <w:pPr>
              <w:pStyle w:val="Heading3"/>
            </w:pPr>
          </w:p>
          <w:p w14:paraId="264D6D38" w14:textId="28BDFEE7" w:rsidR="003C2551" w:rsidRDefault="003C2551" w:rsidP="003C2551">
            <w:pPr>
              <w:pStyle w:val="Heading3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0E3F074" wp14:editId="0E3E8683">
                      <wp:simplePos x="0" y="0"/>
                      <wp:positionH relativeFrom="column">
                        <wp:posOffset>-77640</wp:posOffset>
                      </wp:positionH>
                      <wp:positionV relativeFrom="paragraph">
                        <wp:posOffset>351406</wp:posOffset>
                      </wp:positionV>
                      <wp:extent cx="2362955" cy="2598345"/>
                      <wp:effectExtent l="0" t="0" r="18415" b="12065"/>
                      <wp:wrapNone/>
                      <wp:docPr id="18564099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955" cy="2598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01AB64" w14:textId="5DA1BDCE" w:rsidR="003C2551" w:rsidRDefault="00F723AB" w:rsidP="003C2551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Highlights</w:t>
                                  </w:r>
                                  <w:r w:rsidR="003C2551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195D9404" w14:textId="3EA2491C" w:rsidR="003C2551" w:rsidRPr="006D708E" w:rsidRDefault="00F723AB" w:rsidP="003C255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 xml:space="preserve">CLM for Public Sector – doc &amp; training material for US federal government agencies </w:t>
                                  </w:r>
                                </w:p>
                                <w:p w14:paraId="360428FB" w14:textId="4096A54C" w:rsidR="003C2551" w:rsidRDefault="00F723AB" w:rsidP="003C2551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>Extensive UX writing for GTM products</w:t>
                                  </w:r>
                                </w:p>
                                <w:p w14:paraId="212354FA" w14:textId="510835CB" w:rsidR="00F723AB" w:rsidRDefault="00F723AB" w:rsidP="003C2551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 xml:space="preserve">Knowledgebase </w:t>
                                  </w:r>
                                  <w:r w:rsidR="00373EE8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>articles</w:t>
                                  </w:r>
                                  <w:r w:rsidR="00373EE8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>, datasheets,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 xml:space="preserve"> and whitepapers </w:t>
                                  </w:r>
                                </w:p>
                                <w:p w14:paraId="71F3BBC1" w14:textId="00E58E63" w:rsidR="00F723AB" w:rsidRDefault="00F723AB" w:rsidP="003C2551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 xml:space="preserve">Product design </w:t>
                                  </w:r>
                                  <w:r w:rsidR="00373EE8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 xml:space="preserve">key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>collaborator</w:t>
                                  </w:r>
                                </w:p>
                                <w:p w14:paraId="64CCE3E4" w14:textId="288D1A7D" w:rsidR="00F723AB" w:rsidRDefault="00F723AB" w:rsidP="00F723A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>Writer</w:t>
                                  </w:r>
                                  <w:r w:rsidR="00373EE8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>s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 xml:space="preserve"> mentor</w:t>
                                  </w:r>
                                </w:p>
                                <w:p w14:paraId="3A84FC06" w14:textId="627AD2A9" w:rsidR="006401E8" w:rsidRPr="00F723AB" w:rsidRDefault="006401E8" w:rsidP="00F723A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2"/>
                                    </w:rPr>
                                    <w:t>SaaS applications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3F0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6.1pt;margin-top:27.65pt;width:186.05pt;height:20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" fillcolor="white [3201]" strokeweight=".5pt">
                      <v:textbox>
                        <w:txbxContent>
                          <w:p w14:paraId="0601AB64" w14:textId="5DA1BDCE" w:rsidR="003C2551" w:rsidRDefault="00F723AB" w:rsidP="003C255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Highlights</w:t>
                            </w:r>
                            <w:r w:rsidR="003C25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95D9404" w14:textId="3EA2491C" w:rsidR="003C2551" w:rsidRPr="006D708E" w:rsidRDefault="00F723AB" w:rsidP="003C25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 xml:space="preserve">CLM for Public Sector – doc &amp; training material for US federal government agencies </w:t>
                            </w:r>
                          </w:p>
                          <w:p w14:paraId="360428FB" w14:textId="4096A54C" w:rsidR="003C2551" w:rsidRDefault="00F723AB" w:rsidP="003C25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Extensive UX writing for GTM products</w:t>
                            </w:r>
                          </w:p>
                          <w:p w14:paraId="212354FA" w14:textId="510835CB" w:rsidR="00F723AB" w:rsidRDefault="00F723AB" w:rsidP="003C25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 xml:space="preserve">Knowledgebase </w:t>
                            </w:r>
                            <w:r w:rsidR="00373EE8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articles</w:t>
                            </w:r>
                            <w:r w:rsidR="00373EE8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, datasheets,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 xml:space="preserve"> and whitepapers </w:t>
                            </w:r>
                          </w:p>
                          <w:p w14:paraId="71F3BBC1" w14:textId="00E58E63" w:rsidR="00F723AB" w:rsidRDefault="00F723AB" w:rsidP="003C25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 xml:space="preserve">Product design </w:t>
                            </w:r>
                            <w:r w:rsidR="00373EE8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 xml:space="preserve">key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collaborator</w:t>
                            </w:r>
                          </w:p>
                          <w:p w14:paraId="64CCE3E4" w14:textId="288D1A7D" w:rsidR="00F723AB" w:rsidRDefault="00F723AB" w:rsidP="00F723A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Writer</w:t>
                            </w:r>
                            <w:r w:rsidR="00373EE8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 xml:space="preserve"> mentor</w:t>
                            </w:r>
                          </w:p>
                          <w:p w14:paraId="3A84FC06" w14:textId="627AD2A9" w:rsidR="006401E8" w:rsidRPr="00F723AB" w:rsidRDefault="006401E8" w:rsidP="00F723A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SaaS applications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63C92D" w14:textId="21487892" w:rsidR="003C2551" w:rsidRDefault="003C2551" w:rsidP="003C2551">
            <w:pPr>
              <w:pStyle w:val="Heading3"/>
            </w:pPr>
          </w:p>
          <w:p w14:paraId="5BA9CDF5" w14:textId="478C633B" w:rsidR="003C2551" w:rsidRDefault="003C2551" w:rsidP="003C2551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AE2B179" w14:textId="77777777" w:rsidR="003C2551" w:rsidRDefault="003C2551" w:rsidP="003C2551">
            <w:pPr>
              <w:tabs>
                <w:tab w:val="left" w:pos="990"/>
              </w:tabs>
            </w:pPr>
          </w:p>
          <w:p w14:paraId="569D38DB" w14:textId="77777777" w:rsidR="003C2551" w:rsidRDefault="003C2551" w:rsidP="003C2551">
            <w:pPr>
              <w:tabs>
                <w:tab w:val="left" w:pos="990"/>
              </w:tabs>
            </w:pPr>
          </w:p>
          <w:p w14:paraId="1DE6D157" w14:textId="77777777" w:rsidR="003C2551" w:rsidRDefault="003C2551" w:rsidP="003C2551">
            <w:pPr>
              <w:tabs>
                <w:tab w:val="left" w:pos="990"/>
              </w:tabs>
            </w:pPr>
          </w:p>
          <w:p w14:paraId="1C4F08CC" w14:textId="7B87FF02" w:rsidR="003C2551" w:rsidRDefault="003C2551" w:rsidP="003C2551">
            <w:pPr>
              <w:tabs>
                <w:tab w:val="left" w:pos="990"/>
              </w:tabs>
              <w:jc w:val="both"/>
            </w:pPr>
          </w:p>
        </w:tc>
        <w:tc>
          <w:tcPr>
            <w:tcW w:w="6470" w:type="dxa"/>
            <w:vAlign w:val="bottom"/>
          </w:tcPr>
          <w:p w14:paraId="1F1136F4" w14:textId="333BF46E" w:rsidR="003C2551" w:rsidRPr="00D30DFE" w:rsidRDefault="003C2551" w:rsidP="003C2551">
            <w:pPr>
              <w:pStyle w:val="Title"/>
              <w:rPr>
                <w:sz w:val="56"/>
                <w:szCs w:val="56"/>
              </w:rPr>
            </w:pPr>
            <w:r w:rsidRPr="00D30DFE">
              <w:rPr>
                <w:sz w:val="56"/>
                <w:szCs w:val="56"/>
              </w:rPr>
              <w:t>Pratima Mahtani</w:t>
            </w:r>
          </w:p>
          <w:tbl>
            <w:tblPr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5932"/>
            </w:tblGrid>
            <w:tr w:rsidR="003C2551" w:rsidRPr="004D3011" w14:paraId="39D91550" w14:textId="77777777" w:rsidTr="00F723AB">
              <w:tc>
                <w:tcPr>
                  <w:tcW w:w="0" w:type="auto"/>
                </w:tcPr>
                <w:p w14:paraId="5BE77226" w14:textId="77777777" w:rsidR="003C2551" w:rsidRDefault="003C2551" w:rsidP="00243865">
                  <w:pPr>
                    <w:tabs>
                      <w:tab w:val="left" w:pos="990"/>
                    </w:tabs>
                    <w:spacing w:line="240" w:lineRule="auto"/>
                  </w:pPr>
                </w:p>
              </w:tc>
              <w:tc>
                <w:tcPr>
                  <w:tcW w:w="0" w:type="auto"/>
                </w:tcP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2144920959"/>
                    <w:placeholder>
                      <w:docPart w:val="37835AAA27C640F7803B7BC14468D12E"/>
                    </w:placeholder>
                    <w:temporary/>
                    <w:showingPlcHdr/>
                    <w15:appearance w15:val="hidden"/>
                  </w:sdtPr>
                  <w:sdtContent>
                    <w:p w14:paraId="5912FF75" w14:textId="77777777" w:rsidR="003C2551" w:rsidRPr="00243865" w:rsidRDefault="003C2551" w:rsidP="00243865">
                      <w:pPr>
                        <w:pStyle w:val="Heading2"/>
                        <w:spacing w:line="240" w:lineRule="auto"/>
                        <w:contextualSpacing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3865">
                        <w:rPr>
                          <w:rFonts w:ascii="Arial" w:hAnsi="Arial" w:cs="Arial"/>
                          <w:sz w:val="24"/>
                          <w:szCs w:val="24"/>
                        </w:rPr>
                        <w:t>WORK EXPERIENCE</w:t>
                      </w:r>
                    </w:p>
                  </w:sdtContent>
                </w:sdt>
                <w:p w14:paraId="325DB0AC" w14:textId="65F91D12" w:rsidR="005A1D8C" w:rsidRDefault="005A1D8C" w:rsidP="00963D57">
                  <w:pPr>
                    <w:pStyle w:val="Heading4"/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Now</w:t>
                  </w:r>
                </w:p>
                <w:p w14:paraId="5AFB6149" w14:textId="20DD32FA" w:rsidR="005A1D8C" w:rsidRDefault="005A1D8C" w:rsidP="005A1D8C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From April 2023 – current</w:t>
                  </w:r>
                </w:p>
                <w:p w14:paraId="0869D85C" w14:textId="60F968D3" w:rsidR="005A1D8C" w:rsidRPr="005A1D8C" w:rsidRDefault="005A1D8C" w:rsidP="005A1D8C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5A1D8C">
                    <w:rPr>
                      <w:rFonts w:ascii="Arial" w:hAnsi="Arial" w:cs="Arial"/>
                      <w:bCs/>
                      <w:sz w:val="24"/>
                      <w:szCs w:val="24"/>
                    </w:rPr>
                    <w:t>Currently working on freelance projects – doc, UX writing and other doc deliverables</w:t>
                  </w:r>
                </w:p>
                <w:p w14:paraId="17C3AB9C" w14:textId="6A64A6BE" w:rsidR="00963D57" w:rsidRDefault="003C2551" w:rsidP="00963D57">
                  <w:pPr>
                    <w:pStyle w:val="Heading4"/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 xml:space="preserve">ServiceNow Software Ltd., as Staff Technical Writer </w:t>
                  </w:r>
                </w:p>
                <w:p w14:paraId="0C0D082E" w14:textId="214A31AD" w:rsidR="00782E56" w:rsidRPr="00963D57" w:rsidRDefault="003C2551" w:rsidP="00963D57">
                  <w:pPr>
                    <w:pStyle w:val="Heading4"/>
                    <w:spacing w:line="240" w:lineRule="auto"/>
                    <w:contextualSpacing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 w:rsidRPr="00963D57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 xml:space="preserve">From </w:t>
                  </w:r>
                  <w:r w:rsidR="008D2289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 xml:space="preserve">Dec </w:t>
                  </w:r>
                  <w:r w:rsidRPr="00963D57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2021 to April 2023</w:t>
                  </w:r>
                </w:p>
                <w:p w14:paraId="4680FA63" w14:textId="5BBB2772" w:rsidR="003C2551" w:rsidRPr="00782E56" w:rsidRDefault="00782E56" w:rsidP="00782E56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2E56">
                    <w:rPr>
                      <w:rFonts w:ascii="Arial" w:hAnsi="Arial" w:cs="Arial"/>
                      <w:sz w:val="24"/>
                      <w:szCs w:val="24"/>
                    </w:rPr>
                    <w:t>D</w:t>
                  </w:r>
                  <w:r w:rsidR="003C2551" w:rsidRPr="00782E56">
                    <w:rPr>
                      <w:rFonts w:ascii="Arial" w:hAnsi="Arial" w:cs="Arial"/>
                      <w:sz w:val="24"/>
                      <w:szCs w:val="24"/>
                    </w:rPr>
                    <w:t>ocumented guides and release notes for DevOps and Service Catalog (</w:t>
                  </w:r>
                  <w:r w:rsidR="0054591E">
                    <w:rPr>
                      <w:rFonts w:ascii="Arial" w:hAnsi="Arial" w:cs="Arial"/>
                      <w:sz w:val="24"/>
                      <w:szCs w:val="24"/>
                    </w:rPr>
                    <w:t xml:space="preserve">part of </w:t>
                  </w:r>
                  <w:r w:rsidR="003C2551" w:rsidRPr="00782E56">
                    <w:rPr>
                      <w:rFonts w:ascii="Arial" w:hAnsi="Arial" w:cs="Arial"/>
                      <w:sz w:val="24"/>
                      <w:szCs w:val="24"/>
                    </w:rPr>
                    <w:t>IT</w:t>
                  </w:r>
                  <w:r w:rsidR="005459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3C2551" w:rsidRPr="00782E56"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="0054591E">
                    <w:rPr>
                      <w:rFonts w:ascii="Arial" w:hAnsi="Arial" w:cs="Arial"/>
                      <w:sz w:val="24"/>
                      <w:szCs w:val="24"/>
                    </w:rPr>
                    <w:t xml:space="preserve">ervices </w:t>
                  </w:r>
                  <w:r w:rsidR="003C2551" w:rsidRPr="00782E56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 w:rsidR="0054591E">
                    <w:rPr>
                      <w:rFonts w:ascii="Arial" w:hAnsi="Arial" w:cs="Arial"/>
                      <w:sz w:val="24"/>
                      <w:szCs w:val="24"/>
                    </w:rPr>
                    <w:t>anagement</w:t>
                  </w:r>
                  <w:r w:rsidR="003C2551" w:rsidRPr="00782E56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14:paraId="5D1272BE" w14:textId="77777777" w:rsidR="003C2551" w:rsidRDefault="003C2551" w:rsidP="00243865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UX writing during product development design cycles</w:t>
                  </w:r>
                </w:p>
                <w:p w14:paraId="3B074A53" w14:textId="04551154" w:rsidR="005A1D8C" w:rsidRDefault="005A1D8C" w:rsidP="00243865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Multi-media development for products</w:t>
                  </w:r>
                </w:p>
                <w:p w14:paraId="1562190A" w14:textId="50F008C5" w:rsidR="005A1D8C" w:rsidRDefault="005A1D8C" w:rsidP="00243865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Cross product integration doc</w:t>
                  </w:r>
                </w:p>
                <w:p w14:paraId="7E4C8EB3" w14:textId="77777777" w:rsidR="005A1D8C" w:rsidRPr="00243865" w:rsidRDefault="005A1D8C" w:rsidP="005A1D8C">
                  <w:pPr>
                    <w:pStyle w:val="ListParagraph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7C8C781" w14:textId="77777777" w:rsidR="003C2551" w:rsidRPr="00243865" w:rsidRDefault="003C2551" w:rsidP="00243865">
                  <w:pPr>
                    <w:pStyle w:val="ListParagraph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689E58" w14:textId="77777777" w:rsidR="00963D57" w:rsidRDefault="003C2551" w:rsidP="00963D57">
                  <w:pPr>
                    <w:pStyle w:val="Heading4"/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Oracle India Pvt. Ltd., as Senior Principal User Assistance Developer/Technical Writer</w:t>
                  </w:r>
                </w:p>
                <w:p w14:paraId="2AD1BBDF" w14:textId="7C1E8021" w:rsidR="003C2551" w:rsidRPr="00963D57" w:rsidRDefault="003C2551" w:rsidP="00963D57">
                  <w:pPr>
                    <w:pStyle w:val="Heading4"/>
                    <w:spacing w:line="240" w:lineRule="auto"/>
                    <w:contextualSpacing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 w:rsidRPr="00963D57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 xml:space="preserve">From </w:t>
                  </w:r>
                  <w:r w:rsidR="00571436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 xml:space="preserve">March </w:t>
                  </w:r>
                  <w:r w:rsidRPr="00963D57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 xml:space="preserve">2004 to </w:t>
                  </w:r>
                  <w:r w:rsidR="00571436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 xml:space="preserve">Nov </w:t>
                  </w:r>
                  <w:r w:rsidRPr="00963D57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2021</w:t>
                  </w:r>
                </w:p>
                <w:p w14:paraId="4B2110B6" w14:textId="77777777" w:rsidR="003C2551" w:rsidRPr="00243865" w:rsidRDefault="003C2551" w:rsidP="00243865">
                  <w:pPr>
                    <w:pStyle w:val="Date"/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Created user facing and API doc deliverables for SaaS Customer Experience Marketing: Figma UX reviews, release readiness material, Oracle Help Center updates, multimedia.</w:t>
                  </w:r>
                </w:p>
                <w:p w14:paraId="4E8AE085" w14:textId="77777777" w:rsidR="003C2551" w:rsidRPr="00243865" w:rsidRDefault="003C2551" w:rsidP="00243865">
                  <w:pPr>
                    <w:pStyle w:val="Date"/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 xml:space="preserve">Documented the Oracle Order Management on-premise application (part of Oracle e-Business Suite (EBS) ERP): user guides, implementation guides, API guides, and release notes. </w:t>
                  </w:r>
                </w:p>
                <w:p w14:paraId="40D43651" w14:textId="77777777" w:rsidR="003C2551" w:rsidRPr="00243865" w:rsidRDefault="003C2551" w:rsidP="00243865">
                  <w:pPr>
                    <w:pStyle w:val="Date"/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 xml:space="preserve">Documented the Oracle Procurement on-premise application: user guides, implementation guides, API guides, and release notes. </w:t>
                  </w:r>
                </w:p>
                <w:p w14:paraId="28349FC3" w14:textId="77777777" w:rsidR="003C2551" w:rsidRPr="00243865" w:rsidRDefault="003C2551" w:rsidP="00243865">
                  <w:pPr>
                    <w:pStyle w:val="Date"/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Documented guides and online help for EBS Federal Procurement (Oracle Contract Lifecycle Management for Public Sector). This application addresses the e-procurement requirements of US Federal Government civilian and defense agencies.</w:t>
                  </w:r>
                </w:p>
                <w:p w14:paraId="05E1C99F" w14:textId="77777777" w:rsidR="003C2551" w:rsidRPr="00243865" w:rsidRDefault="003C2551" w:rsidP="00243865">
                  <w:pPr>
                    <w:pStyle w:val="Date"/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Online help creation and training material for federal customers.</w:t>
                  </w:r>
                </w:p>
                <w:p w14:paraId="42007AB4" w14:textId="77777777" w:rsidR="003C2551" w:rsidRPr="00243865" w:rsidRDefault="003C2551" w:rsidP="00243865">
                  <w:pPr>
                    <w:pStyle w:val="Date"/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Product designs: reviewed product designs from product management; participated in product design discussions and brainstorming meetings.</w:t>
                  </w:r>
                </w:p>
                <w:p w14:paraId="27703019" w14:textId="77777777" w:rsidR="003C2551" w:rsidRPr="00243865" w:rsidRDefault="003C2551" w:rsidP="00243865">
                  <w:pPr>
                    <w:pStyle w:val="Date"/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Edited and proofread customer-facing documents for compliance with standards.</w:t>
                  </w:r>
                </w:p>
                <w:p w14:paraId="15F1E75B" w14:textId="77777777" w:rsidR="003C2551" w:rsidRPr="00243865" w:rsidRDefault="003C2551" w:rsidP="00243865">
                  <w:pPr>
                    <w:pStyle w:val="Date"/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Updated Knowledge Base articles and whitepapers to help product and support teams provide latest technical content to customers.</w:t>
                  </w:r>
                </w:p>
                <w:p w14:paraId="7C455157" w14:textId="7777777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1ECE386" w14:textId="77777777" w:rsidR="00963D57" w:rsidRDefault="003C2551" w:rsidP="00963D57">
                  <w:pPr>
                    <w:pStyle w:val="Date"/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ITB India Pvt. Ltd – now </w:t>
                  </w:r>
                  <w:proofErr w:type="spellStart"/>
                  <w:r w:rsidRPr="00243865">
                    <w:rPr>
                      <w:rFonts w:ascii="Arial" w:hAnsi="Arial" w:cs="Arial"/>
                      <w:b/>
                      <w:sz w:val="24"/>
                      <w:szCs w:val="24"/>
                    </w:rPr>
                    <w:t>TietoEvry</w:t>
                  </w:r>
                  <w:proofErr w:type="spellEnd"/>
                  <w:r w:rsidRPr="0024386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(Pune), as Senior Technical Writer </w:t>
                  </w:r>
                </w:p>
                <w:p w14:paraId="7FD76D71" w14:textId="5ADC5670" w:rsidR="003C2551" w:rsidRPr="00963D57" w:rsidRDefault="003C2551" w:rsidP="00963D57">
                  <w:pPr>
                    <w:pStyle w:val="Date"/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From August 2002 to March 2004</w:t>
                  </w:r>
                </w:p>
                <w:p w14:paraId="068E85EF" w14:textId="77777777" w:rsidR="003C2551" w:rsidRPr="00243865" w:rsidRDefault="003C2551" w:rsidP="0024386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 xml:space="preserve">Created user and administrator manuals for ITB’s flagship hospital management software product; wrote whitepapers, developed web page content, and other supporting documents requested by product teams. </w:t>
                  </w:r>
                </w:p>
                <w:p w14:paraId="5A2CAB33" w14:textId="77777777" w:rsidR="00963D57" w:rsidRDefault="003C2551" w:rsidP="00963D57">
                  <w:pPr>
                    <w:pStyle w:val="Date"/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Future Focus Infotech (Chennai), as Technical Writer </w:t>
                  </w:r>
                </w:p>
                <w:p w14:paraId="44BDF695" w14:textId="6EFF7B5E" w:rsidR="003C2551" w:rsidRPr="00963D57" w:rsidRDefault="003C2551" w:rsidP="00963D57">
                  <w:pPr>
                    <w:pStyle w:val="Date"/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From April 2000 to July 2002</w:t>
                  </w:r>
                </w:p>
                <w:p w14:paraId="46A99E53" w14:textId="77777777" w:rsidR="003C2551" w:rsidRPr="00243865" w:rsidRDefault="003C2551" w:rsidP="0024386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Documentation for Visual Basic application (Cold Point) for tracking service calls for an AC vendor.</w:t>
                  </w:r>
                </w:p>
                <w:p w14:paraId="742BBB14" w14:textId="77777777" w:rsidR="003C2551" w:rsidRPr="00243865" w:rsidRDefault="003C2551" w:rsidP="0024386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 xml:space="preserve">Worked closely with the Training division to create curriculum for ASP.NET courses. </w:t>
                  </w:r>
                </w:p>
                <w:p w14:paraId="52477945" w14:textId="77777777" w:rsidR="003C2551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/>
                      <w:sz w:val="24"/>
                      <w:szCs w:val="24"/>
                    </w:rPr>
                    <w:t>Brunel Energy (Jakarta, Indonesia), as Programmer</w:t>
                  </w:r>
                </w:p>
                <w:p w14:paraId="1B043950" w14:textId="77777777" w:rsidR="003C2551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 xml:space="preserve">From 1997 to 2000 </w:t>
                  </w:r>
                </w:p>
                <w:p w14:paraId="6796E8EA" w14:textId="77777777" w:rsidR="00963D57" w:rsidRPr="00243865" w:rsidRDefault="00963D57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C178576" w14:textId="7777777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Developed software modules (such as accounting, container tracking) for oil and gas organizations (Maersk Oil, Talisman Energy) and shipping client (Maersk Line) using Visual Basic.</w:t>
                  </w:r>
                </w:p>
                <w:p w14:paraId="5FBF20A8" w14:textId="77777777" w:rsidR="00782E56" w:rsidRDefault="00782E56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0F4C5DA7" w14:textId="5F912ED9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/>
                      <w:sz w:val="24"/>
                      <w:szCs w:val="24"/>
                    </w:rPr>
                    <w:t>First Computers (Chennai), as Faculty</w:t>
                  </w:r>
                </w:p>
                <w:p w14:paraId="7FB17DBF" w14:textId="7777777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From 1995 to 1997</w:t>
                  </w:r>
                </w:p>
                <w:p w14:paraId="5731FD6C" w14:textId="77777777" w:rsidR="003C2551" w:rsidRPr="00243865" w:rsidRDefault="003C2551" w:rsidP="0024386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Trained new trainers to ensure they were using training tools / techniques. The trainers would then teach students who enrolled for courses in various centers.</w:t>
                  </w:r>
                </w:p>
                <w:p w14:paraId="1D8F8619" w14:textId="77777777" w:rsidR="00782E56" w:rsidRDefault="003C2551" w:rsidP="00782E56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Designed and developed curriculum for various Microsoft based product courses.</w:t>
                  </w:r>
                </w:p>
                <w:p w14:paraId="6927E476" w14:textId="7DFAE77C" w:rsidR="003C2551" w:rsidRPr="00782E56" w:rsidRDefault="003C2551" w:rsidP="00782E56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2E56">
                    <w:rPr>
                      <w:rFonts w:ascii="Arial" w:hAnsi="Arial" w:cs="Arial"/>
                      <w:sz w:val="24"/>
                      <w:szCs w:val="24"/>
                    </w:rPr>
                    <w:t>Internal Auditor for ISO-9000.</w:t>
                  </w:r>
                </w:p>
                <w:p w14:paraId="22FD5967" w14:textId="7777777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Computer Exchange (Calcutta), as Senior Sales Executive</w:t>
                  </w:r>
                </w:p>
                <w:p w14:paraId="6C5B8A79" w14:textId="7777777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From 1992 to 1995</w:t>
                  </w:r>
                </w:p>
                <w:p w14:paraId="0EDC3DCB" w14:textId="77777777" w:rsidR="003C2551" w:rsidRPr="00243865" w:rsidRDefault="003C2551" w:rsidP="0024386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Sold hardware and software packages, along with services such as annual maintenance, to corporate clients.</w:t>
                  </w:r>
                </w:p>
                <w:p w14:paraId="323B55B6" w14:textId="77777777" w:rsidR="003C2551" w:rsidRPr="00243865" w:rsidRDefault="003C2551" w:rsidP="00243865">
                  <w:pPr>
                    <w:numPr>
                      <w:ilvl w:val="0"/>
                      <w:numId w:val="3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Conducted training sessions for corporate client batches on end-user packages.</w:t>
                  </w:r>
                </w:p>
                <w:p w14:paraId="4974F26D" w14:textId="77777777" w:rsidR="00782E56" w:rsidRDefault="00782E56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13BBCAF3" w14:textId="4254C77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/>
                      <w:sz w:val="24"/>
                      <w:szCs w:val="24"/>
                    </w:rPr>
                    <w:t>ITC Classic Finance (Calcutta) as Operations Executive</w:t>
                  </w:r>
                </w:p>
                <w:p w14:paraId="26659137" w14:textId="7777777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From 1991 to 1992</w:t>
                  </w:r>
                </w:p>
                <w:p w14:paraId="2180A2A8" w14:textId="77777777" w:rsidR="003C2551" w:rsidRPr="00243865" w:rsidRDefault="003C2551" w:rsidP="0024386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Developed a broker tracking and commission calculation application using Foxpro2.</w:t>
                  </w:r>
                </w:p>
                <w:p w14:paraId="5EECB8EF" w14:textId="77777777" w:rsidR="003C2551" w:rsidRPr="00243865" w:rsidRDefault="003C2551" w:rsidP="00243865">
                  <w:pPr>
                    <w:numPr>
                      <w:ilvl w:val="0"/>
                      <w:numId w:val="3"/>
                    </w:num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Trained users to migrate to a Unix-based system for managing fixed deposits.</w:t>
                  </w:r>
                </w:p>
                <w:p w14:paraId="5CABFE28" w14:textId="77777777" w:rsidR="00782E56" w:rsidRDefault="00782E56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489C473D" w14:textId="2685236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Computer Point (Calcutta) as Sales Executive</w:t>
                  </w:r>
                </w:p>
                <w:p w14:paraId="2E65DBE2" w14:textId="77777777" w:rsidR="003C2551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From 1988 to 1991</w:t>
                  </w:r>
                </w:p>
                <w:p w14:paraId="6F9C9A6C" w14:textId="77777777" w:rsidR="00963D57" w:rsidRPr="00243865" w:rsidRDefault="00963D57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4B13616" w14:textId="7777777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Worked at Computer Point as a Sales Executive to sell consumables, software packages, and hardware (PCs and peripherals)</w:t>
                  </w:r>
                </w:p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388647256"/>
                    <w:placeholder>
                      <w:docPart w:val="0FD54E4E32FA4901AEC804C67FE2873B"/>
                    </w:placeholder>
                    <w:temporary/>
                    <w:showingPlcHdr/>
                    <w15:appearance w15:val="hidden"/>
                  </w:sdtPr>
                  <w:sdtContent>
                    <w:p w14:paraId="6D749A52" w14:textId="77777777" w:rsidR="003C2551" w:rsidRPr="00243865" w:rsidRDefault="003C2551" w:rsidP="00243865">
                      <w:pPr>
                        <w:pStyle w:val="Heading2"/>
                        <w:spacing w:line="240" w:lineRule="auto"/>
                        <w:contextualSpacing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3865">
                        <w:rPr>
                          <w:rFonts w:ascii="Arial" w:hAnsi="Arial" w:cs="Arial"/>
                          <w:sz w:val="24"/>
                          <w:szCs w:val="24"/>
                        </w:rPr>
                        <w:t>EDUCATION</w:t>
                      </w:r>
                    </w:p>
                  </w:sdtContent>
                </w:sdt>
                <w:p w14:paraId="2D511BB3" w14:textId="77777777" w:rsidR="003C2551" w:rsidRPr="00243865" w:rsidRDefault="003C2551" w:rsidP="00243865">
                  <w:pPr>
                    <w:pStyle w:val="Heading2"/>
                    <w:numPr>
                      <w:ilvl w:val="0"/>
                      <w:numId w:val="4"/>
                    </w:numPr>
                    <w:spacing w:line="240" w:lineRule="auto"/>
                    <w:contextualSpacing/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</w:pPr>
                  <w:r w:rsidRPr="00243865"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  <w:t>B.A. Literature 1985-88 Calcutta University, Calcutta, India</w:t>
                  </w:r>
                </w:p>
                <w:p w14:paraId="1BA068B0" w14:textId="0FA7D16B" w:rsidR="003C2551" w:rsidRPr="00243865" w:rsidRDefault="003C2551" w:rsidP="00243865">
                  <w:pPr>
                    <w:pStyle w:val="Heading2"/>
                    <w:numPr>
                      <w:ilvl w:val="0"/>
                      <w:numId w:val="4"/>
                    </w:numPr>
                    <w:spacing w:line="240" w:lineRule="auto"/>
                    <w:contextualSpacing/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</w:pPr>
                  <w:r w:rsidRPr="00243865"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  <w:t>Diploma in Systems Management from NIIT (National Institute of Information Technology) – 1 y</w:t>
                  </w:r>
                  <w:r w:rsidR="0099380C"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  <w:t>ear</w:t>
                  </w:r>
                </w:p>
                <w:p w14:paraId="3DA0D330" w14:textId="1523AC31" w:rsidR="0099380C" w:rsidRPr="0099380C" w:rsidRDefault="003C2551" w:rsidP="0099380C">
                  <w:pPr>
                    <w:pStyle w:val="Heading2"/>
                    <w:numPr>
                      <w:ilvl w:val="0"/>
                      <w:numId w:val="4"/>
                    </w:numPr>
                    <w:spacing w:line="240" w:lineRule="auto"/>
                    <w:contextualSpacing/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</w:pPr>
                  <w:r w:rsidRPr="00243865"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  <w:t>ISO-9000 Internal Auditor Certification</w:t>
                  </w:r>
                </w:p>
                <w:p w14:paraId="7C80D02A" w14:textId="77777777" w:rsidR="003C2551" w:rsidRPr="00243865" w:rsidRDefault="003C2551" w:rsidP="00243865">
                  <w:pPr>
                    <w:pStyle w:val="Heading2"/>
                    <w:numPr>
                      <w:ilvl w:val="0"/>
                      <w:numId w:val="4"/>
                    </w:numPr>
                    <w:spacing w:line="240" w:lineRule="auto"/>
                    <w:contextualSpacing/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</w:pPr>
                  <w:r w:rsidRPr="00243865"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  <w:t>MS-Visual Basic 6 Development – Drake Intl, Singapore</w:t>
                  </w:r>
                </w:p>
                <w:p w14:paraId="74BEE31A" w14:textId="77777777" w:rsidR="003C2551" w:rsidRPr="00243865" w:rsidRDefault="003C2551" w:rsidP="00243865">
                  <w:pPr>
                    <w:pStyle w:val="Heading2"/>
                    <w:numPr>
                      <w:ilvl w:val="0"/>
                      <w:numId w:val="4"/>
                    </w:numPr>
                    <w:spacing w:line="240" w:lineRule="auto"/>
                    <w:contextualSpacing/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</w:pPr>
                  <w:r w:rsidRPr="00243865"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  <w:t>MS-Visual Basic 6 Distributed Applications – Drake Intl, Singapore</w:t>
                  </w:r>
                </w:p>
                <w:p w14:paraId="5A1B426C" w14:textId="74456700" w:rsidR="003C2551" w:rsidRDefault="003C2551" w:rsidP="00243865">
                  <w:pPr>
                    <w:pStyle w:val="Heading2"/>
                    <w:numPr>
                      <w:ilvl w:val="0"/>
                      <w:numId w:val="4"/>
                    </w:numPr>
                    <w:spacing w:line="240" w:lineRule="auto"/>
                    <w:contextualSpacing/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</w:pPr>
                  <w:r w:rsidRPr="00243865">
                    <w:rPr>
                      <w:rFonts w:ascii="Arial" w:eastAsiaTheme="minorEastAsia" w:hAnsi="Arial" w:cs="Arial"/>
                      <w:b w:val="0"/>
                      <w:caps w:val="0"/>
                      <w:sz w:val="24"/>
                      <w:szCs w:val="24"/>
                    </w:rPr>
                    <w:t>Oracle e-Business Suite (EBS) Essentials, Oracle EBS Inventory Management, and Oracle EBS Accounts Payables – Oracle, Hyderabad</w:t>
                  </w:r>
                </w:p>
                <w:p w14:paraId="3174D8A2" w14:textId="01D71E61" w:rsidR="0099380C" w:rsidRPr="00957356" w:rsidRDefault="0099380C" w:rsidP="0099380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bCs/>
                      <w:i/>
                      <w:iCs/>
                    </w:rPr>
                  </w:pPr>
                  <w:r w:rsidRPr="00957356">
                    <w:rPr>
                      <w:b/>
                      <w:bCs/>
                      <w:i/>
                      <w:iCs/>
                    </w:rPr>
                    <w:t>Soft skills training (contributed, actively participated, and facilitated):</w:t>
                  </w:r>
                </w:p>
                <w:p w14:paraId="2540A9CD" w14:textId="42FD84C3" w:rsidR="0099380C" w:rsidRPr="00957356" w:rsidRDefault="0099380C" w:rsidP="0099380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57356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Managing Unconscious Bias; Diversity, Equity, and Inclusion</w:t>
                  </w:r>
                </w:p>
                <w:p w14:paraId="4A034D1F" w14:textId="0D7BA1E2" w:rsidR="0099380C" w:rsidRPr="00957356" w:rsidRDefault="0099380C" w:rsidP="0099380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57356">
                    <w:rPr>
                      <w:rFonts w:ascii="Arial" w:hAnsi="Arial" w:cs="Arial"/>
                      <w:bCs/>
                      <w:sz w:val="20"/>
                      <w:szCs w:val="20"/>
                    </w:rPr>
                    <w:t>Various org compliance and standardization</w:t>
                  </w:r>
                </w:p>
                <w:p w14:paraId="580D40F5" w14:textId="27A0277B" w:rsidR="0099380C" w:rsidRPr="00957356" w:rsidRDefault="0099380C" w:rsidP="0099380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57356">
                    <w:rPr>
                      <w:rFonts w:ascii="Arial" w:hAnsi="Arial" w:cs="Arial"/>
                      <w:bCs/>
                      <w:sz w:val="20"/>
                      <w:szCs w:val="20"/>
                    </w:rPr>
                    <w:t>GDPR and HIPPAA compliance</w:t>
                  </w:r>
                </w:p>
                <w:p w14:paraId="0AEEA1EB" w14:textId="17D73DAE" w:rsidR="0099380C" w:rsidRPr="00957356" w:rsidRDefault="0099380C" w:rsidP="0099380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57356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Company sponsored UX writing and technical writing classes, authoring tools, online help, and so on</w:t>
                  </w:r>
                </w:p>
                <w:p w14:paraId="413FB09C" w14:textId="7B17CDCE" w:rsidR="0099380C" w:rsidRPr="00957356" w:rsidRDefault="0099380C" w:rsidP="0099380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57356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Mentoring and facilitating junior </w:t>
                  </w:r>
                  <w:proofErr w:type="gramStart"/>
                  <w:r w:rsidRPr="00957356">
                    <w:rPr>
                      <w:rFonts w:ascii="Arial" w:hAnsi="Arial" w:cs="Arial"/>
                      <w:bCs/>
                      <w:sz w:val="20"/>
                      <w:szCs w:val="20"/>
                    </w:rPr>
                    <w:t>writers</w:t>
                  </w:r>
                  <w:proofErr w:type="gramEnd"/>
                  <w:r w:rsidRPr="00957356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success paths via formal mentoring program</w:t>
                  </w:r>
                  <w:r w:rsidR="00957356" w:rsidRPr="00957356">
                    <w:rPr>
                      <w:rFonts w:ascii="Arial" w:hAnsi="Arial" w:cs="Arial"/>
                      <w:bCs/>
                      <w:sz w:val="20"/>
                      <w:szCs w:val="20"/>
                    </w:rPr>
                    <w:t>s</w:t>
                  </w:r>
                </w:p>
                <w:p w14:paraId="505B90B4" w14:textId="77777777" w:rsidR="0099380C" w:rsidRPr="0099380C" w:rsidRDefault="0099380C" w:rsidP="0099380C">
                  <w:pPr>
                    <w:pStyle w:val="ListParagraph"/>
                  </w:pPr>
                </w:p>
                <w:p w14:paraId="5954380D" w14:textId="77777777" w:rsidR="0099380C" w:rsidRPr="0099380C" w:rsidRDefault="0099380C" w:rsidP="0099380C"/>
                <w:p w14:paraId="0CACAB8E" w14:textId="77777777" w:rsidR="0099380C" w:rsidRPr="0099380C" w:rsidRDefault="0099380C" w:rsidP="0099380C"/>
                <w:p w14:paraId="57EAB150" w14:textId="77777777" w:rsidR="006401E8" w:rsidRPr="006401E8" w:rsidRDefault="006401E8" w:rsidP="006401E8"/>
                <w:p w14:paraId="41196F74" w14:textId="77777777" w:rsidR="00963D57" w:rsidRDefault="00963D57" w:rsidP="00963D57"/>
                <w:p w14:paraId="09DA7DC5" w14:textId="77777777" w:rsidR="003C2551" w:rsidRPr="00243865" w:rsidRDefault="003C2551" w:rsidP="00243865">
                  <w:pPr>
                    <w:pStyle w:val="Heading2"/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sz w:val="24"/>
                      <w:szCs w:val="24"/>
                    </w:rPr>
                    <w:t>tools</w:t>
                  </w:r>
                </w:p>
                <w:p w14:paraId="1E179947" w14:textId="77777777" w:rsidR="003C2551" w:rsidRPr="00243865" w:rsidRDefault="003C2551" w:rsidP="00243865">
                  <w:pPr>
                    <w:tabs>
                      <w:tab w:val="left" w:pos="990"/>
                    </w:tabs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14:paraId="0A6000CD" w14:textId="5A2B6EBF" w:rsidR="003C2551" w:rsidRPr="00243865" w:rsidRDefault="003C2551" w:rsidP="00243865">
                  <w:pPr>
                    <w:tabs>
                      <w:tab w:val="left" w:pos="990"/>
                    </w:tabs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XML DITA based authoring tools</w:t>
                  </w:r>
                  <w:r w:rsidR="00FC63FC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for developer and user doc, along with release notes</w:t>
                  </w:r>
                  <w:r w:rsidRPr="0024386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:</w:t>
                  </w:r>
                </w:p>
                <w:p w14:paraId="200B814E" w14:textId="77777777" w:rsidR="003C2551" w:rsidRPr="00243865" w:rsidRDefault="003C2551" w:rsidP="00243865">
                  <w:pPr>
                    <w:pStyle w:val="ListParagraph"/>
                    <w:tabs>
                      <w:tab w:val="left" w:pos="990"/>
                    </w:tabs>
                    <w:spacing w:line="240" w:lineRule="auto"/>
                    <w:ind w:left="5040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581380D1" wp14:editId="7F41BB32">
                            <wp:simplePos x="0" y="0"/>
                            <wp:positionH relativeFrom="column">
                              <wp:posOffset>1005840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1009650" cy="304800"/>
                            <wp:effectExtent l="0" t="0" r="19050" b="19050"/>
                            <wp:wrapNone/>
                            <wp:docPr id="2051644120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3048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94B6D2"/>
                                    </a:solidFill>
                                    <a:ln w="12700" cap="flat" cmpd="sng" algn="ctr">
                                      <a:solidFill>
                                        <a:srgbClr val="94B6D2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41B66CF" w14:textId="77777777" w:rsidR="003C2551" w:rsidRPr="00956D91" w:rsidRDefault="003C2551" w:rsidP="00D02567">
                                        <w:pPr>
                                          <w:pStyle w:val="Heading4"/>
                                        </w:pPr>
                                        <w:r w:rsidRPr="00956D91">
                                          <w:t xml:space="preserve">Madcap Flare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81380D1" id="Rectangle: Rounded Corners 2" o:spid="_x0000_s1027" style="position:absolute;left:0;text-align:left;margin-left:79.2pt;margin-top:1.8pt;width:79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" fillcolor="#94b6d2" strokecolor="#6b859a" strokeweight="1pt">
                            <v:stroke joinstyle="miter"/>
                            <v:textbox>
                              <w:txbxContent>
                                <w:p w14:paraId="341B66CF" w14:textId="77777777" w:rsidR="003C2551" w:rsidRPr="00956D91" w:rsidRDefault="003C2551" w:rsidP="00D02567">
                                  <w:pPr>
                                    <w:pStyle w:val="Heading4"/>
                                  </w:pPr>
                                  <w:r w:rsidRPr="00956D91">
                                    <w:t xml:space="preserve">Madcap Flare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243865"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17B7753D" wp14:editId="7419533D">
                            <wp:simplePos x="0" y="0"/>
                            <wp:positionH relativeFrom="column">
                              <wp:posOffset>2120265</wp:posOffset>
                            </wp:positionH>
                            <wp:positionV relativeFrom="paragraph">
                              <wp:posOffset>32385</wp:posOffset>
                            </wp:positionV>
                            <wp:extent cx="1047750" cy="299720"/>
                            <wp:effectExtent l="0" t="0" r="19050" b="24130"/>
                            <wp:wrapNone/>
                            <wp:docPr id="76277529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47750" cy="29972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94B6D2"/>
                                    </a:solidFill>
                                    <a:ln w="12700" cap="flat" cmpd="sng" algn="ctr">
                                      <a:solidFill>
                                        <a:srgbClr val="94B6D2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76892A8" w14:textId="77777777" w:rsidR="003C2551" w:rsidRDefault="003C2551" w:rsidP="00D02567">
                                        <w:pPr>
                                          <w:pStyle w:val="Heading4"/>
                                        </w:pPr>
                                        <w:proofErr w:type="spellStart"/>
                                        <w:r>
                                          <w:t>Arbortext</w:t>
                                        </w:r>
                                        <w:proofErr w:type="spellEnd"/>
                                        <w:r>
                                          <w:t xml:space="preserve"> Epic</w:t>
                                        </w:r>
                                        <w:r w:rsidRPr="00956D91"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7B7753D" id="_x0000_s1028" style="position:absolute;left:0;text-align:left;margin-left:166.95pt;margin-top:2.55pt;width:82.5pt;height:2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" fillcolor="#94b6d2" strokecolor="#6b859a" strokeweight="1pt">
                            <v:stroke joinstyle="miter"/>
                            <v:textbox>
                              <w:txbxContent>
                                <w:p w14:paraId="376892A8" w14:textId="77777777" w:rsidR="003C2551" w:rsidRDefault="003C2551" w:rsidP="00D02567">
                                  <w:pPr>
                                    <w:pStyle w:val="Heading4"/>
                                  </w:pPr>
                                  <w:proofErr w:type="spellStart"/>
                                  <w:r>
                                    <w:t>Arbortext</w:t>
                                  </w:r>
                                  <w:proofErr w:type="spellEnd"/>
                                  <w:r>
                                    <w:t xml:space="preserve"> Epic</w:t>
                                  </w:r>
                                  <w:r w:rsidRPr="00956D91"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243865"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A9B4034" wp14:editId="00FAB3E1">
                            <wp:simplePos x="0" y="0"/>
                            <wp:positionH relativeFrom="column">
                              <wp:posOffset>-27305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942975" cy="304800"/>
                            <wp:effectExtent l="0" t="0" r="28575" b="19050"/>
                            <wp:wrapNone/>
                            <wp:docPr id="1064112270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2975" cy="3048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ECED88" w14:textId="77777777" w:rsidR="003C2551" w:rsidRPr="00956D91" w:rsidRDefault="003C2551" w:rsidP="00D02567">
                                        <w:pPr>
                                          <w:pStyle w:val="Heading4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956D91">
                                          <w:rPr>
                                            <w:color w:val="000000" w:themeColor="text1"/>
                                          </w:rPr>
                                          <w:t xml:space="preserve">Oxygen 25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A9B4034" id="_x0000_s1029" style="position:absolute;left:0;text-align:left;margin-left:-2.15pt;margin-top:2.15pt;width:74.2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" fillcolor="#94b6d2 [3204]" strokecolor="#345c7d [1604]" strokeweight="1pt">
                            <v:stroke joinstyle="miter"/>
                            <v:textbox>
                              <w:txbxContent>
                                <w:p w14:paraId="3CECED88" w14:textId="77777777" w:rsidR="003C2551" w:rsidRPr="00956D91" w:rsidRDefault="003C2551" w:rsidP="00D02567">
                                  <w:pPr>
                                    <w:pStyle w:val="Heading4"/>
                                    <w:rPr>
                                      <w:color w:val="000000" w:themeColor="text1"/>
                                    </w:rPr>
                                  </w:pPr>
                                  <w:r w:rsidRPr="00956D91">
                                    <w:rPr>
                                      <w:color w:val="000000" w:themeColor="text1"/>
                                    </w:rPr>
                                    <w:t xml:space="preserve">Oxygen 25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746C5617" w14:textId="77777777" w:rsidR="003C2551" w:rsidRPr="00243865" w:rsidRDefault="003C2551" w:rsidP="00243865">
                  <w:pPr>
                    <w:tabs>
                      <w:tab w:val="left" w:pos="990"/>
                    </w:tabs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14:paraId="73C78907" w14:textId="368AFBBD" w:rsidR="003C2551" w:rsidRPr="00243865" w:rsidRDefault="003C2551" w:rsidP="00243865">
                  <w:pPr>
                    <w:tabs>
                      <w:tab w:val="left" w:pos="990"/>
                    </w:tabs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Other tools to help with doc output such as screenshots, videos, training material</w:t>
                  </w:r>
                  <w:r w:rsidR="00FC63FC">
                    <w:rPr>
                      <w:rFonts w:ascii="Arial" w:hAnsi="Arial" w:cs="Arial"/>
                      <w:bCs/>
                      <w:sz w:val="24"/>
                      <w:szCs w:val="24"/>
                    </w:rPr>
                    <w:t>, UX writing</w:t>
                  </w:r>
                  <w:r w:rsidRPr="0024386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:</w:t>
                  </w:r>
                </w:p>
                <w:p w14:paraId="48E0D92A" w14:textId="100EA465" w:rsidR="003C2551" w:rsidRPr="00243865" w:rsidRDefault="00243865" w:rsidP="00243865">
                  <w:pPr>
                    <w:tabs>
                      <w:tab w:val="left" w:pos="990"/>
                    </w:tabs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418A928D" wp14:editId="7C9DBA79">
                            <wp:simplePos x="0" y="0"/>
                            <wp:positionH relativeFrom="column">
                              <wp:posOffset>2390140</wp:posOffset>
                            </wp:positionH>
                            <wp:positionV relativeFrom="paragraph">
                              <wp:posOffset>130175</wp:posOffset>
                            </wp:positionV>
                            <wp:extent cx="1864995" cy="352425"/>
                            <wp:effectExtent l="0" t="0" r="20955" b="28575"/>
                            <wp:wrapNone/>
                            <wp:docPr id="1555507261" name="Rectangle: Rounded Corners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64995" cy="352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B8DF54C" w14:textId="5331003F" w:rsidR="003C2551" w:rsidRPr="0078237A" w:rsidRDefault="003C2551" w:rsidP="00D02567">
                                        <w:pPr>
                                          <w:jc w:val="center"/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</w:rPr>
                                        </w:pPr>
                                        <w:r w:rsidRPr="0078237A"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</w:rPr>
                                          <w:t xml:space="preserve">TechSmith </w:t>
                                        </w:r>
                                        <w:r w:rsidR="00FC63FC"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</w:rPr>
                                          <w:t>Snagit &amp; Camtasia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18A928D" id="Rectangle: Rounded Corners 3" o:spid="_x0000_s1030" style="position:absolute;margin-left:188.2pt;margin-top:10.25pt;width:146.8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" fillcolor="#94b6d2 [3204]" strokecolor="#345c7d [1604]" strokeweight="1pt">
                            <v:stroke joinstyle="miter"/>
                            <v:textbox>
                              <w:txbxContent>
                                <w:p w14:paraId="1B8DF54C" w14:textId="5331003F" w:rsidR="003C2551" w:rsidRPr="0078237A" w:rsidRDefault="003C2551" w:rsidP="00D0256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color w:val="000000" w:themeColor="text1"/>
                                    </w:rPr>
                                  </w:pPr>
                                  <w:r w:rsidRPr="0078237A">
                                    <w:rPr>
                                      <w:rFonts w:ascii="Comic Sans MS" w:hAnsi="Comic Sans MS"/>
                                      <w:color w:val="000000" w:themeColor="text1"/>
                                    </w:rPr>
                                    <w:t xml:space="preserve">TechSmith </w:t>
                                  </w:r>
                                  <w:r w:rsidR="00FC63FC">
                                    <w:rPr>
                                      <w:rFonts w:ascii="Comic Sans MS" w:hAnsi="Comic Sans MS"/>
                                      <w:color w:val="000000" w:themeColor="text1"/>
                                    </w:rPr>
                                    <w:t>Snagit &amp; Camtasia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3C2551" w:rsidRPr="00243865"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2CD37FED" wp14:editId="6466DC30">
                            <wp:simplePos x="0" y="0"/>
                            <wp:positionH relativeFrom="column">
                              <wp:posOffset>-4099</wp:posOffset>
                            </wp:positionH>
                            <wp:positionV relativeFrom="paragraph">
                              <wp:posOffset>131445</wp:posOffset>
                            </wp:positionV>
                            <wp:extent cx="2317687" cy="366005"/>
                            <wp:effectExtent l="0" t="0" r="26035" b="15240"/>
                            <wp:wrapNone/>
                            <wp:docPr id="1853977814" name="Rectangle: Rounded Corners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17687" cy="366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94B6D2"/>
                                    </a:solidFill>
                                    <a:ln w="12700" cap="flat" cmpd="sng" algn="ctr">
                                      <a:solidFill>
                                        <a:srgbClr val="94B6D2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7C3473" w14:textId="5E908326" w:rsidR="003C2551" w:rsidRPr="0078237A" w:rsidRDefault="003C2551" w:rsidP="00D02567">
                                        <w:pPr>
                                          <w:jc w:val="center"/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lang w:val="en-IN"/>
                                          </w:rPr>
                                        </w:pPr>
                                        <w:proofErr w:type="spellStart"/>
                                        <w:r w:rsidRPr="009A09AC"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w:t>MadCap</w:t>
                                        </w:r>
                                        <w:proofErr w:type="spellEnd"/>
                                        <w:r w:rsidRPr="009A09AC"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w:t xml:space="preserve"> Capture </w:t>
                                        </w:r>
                                        <w:r w:rsidR="009A09AC" w:rsidRPr="009A09AC"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w:t>&amp; Adobe</w:t>
                                        </w:r>
                                        <w:r w:rsidR="009A09AC"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lang w:val="en-IN"/>
                                          </w:rPr>
                                          <w:t xml:space="preserve"> Dreamweaver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CD37FED" id="_x0000_s1031" style="position:absolute;margin-left:-.3pt;margin-top:10.35pt;width:182.5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" fillcolor="#94b6d2" strokecolor="#6b859a" strokeweight="1pt">
                            <v:stroke joinstyle="miter"/>
                            <v:textbox>
                              <w:txbxContent>
                                <w:p w14:paraId="7A7C3473" w14:textId="5E908326" w:rsidR="003C2551" w:rsidRPr="0078237A" w:rsidRDefault="003C2551" w:rsidP="00D0256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color w:val="000000" w:themeColor="text1"/>
                                      <w:lang w:val="en-IN"/>
                                    </w:rPr>
                                  </w:pPr>
                                  <w:proofErr w:type="spellStart"/>
                                  <w:r w:rsidRPr="009A09AC"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16"/>
                                      <w:szCs w:val="16"/>
                                      <w:lang w:val="en-IN"/>
                                    </w:rPr>
                                    <w:t>MadCap</w:t>
                                  </w:r>
                                  <w:proofErr w:type="spellEnd"/>
                                  <w:r w:rsidRPr="009A09AC"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Capture </w:t>
                                  </w:r>
                                  <w:r w:rsidR="009A09AC" w:rsidRPr="009A09AC"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16"/>
                                      <w:szCs w:val="16"/>
                                      <w:lang w:val="en-IN"/>
                                    </w:rPr>
                                    <w:t>&amp; Adobe</w:t>
                                  </w:r>
                                  <w:r w:rsidR="009A09AC">
                                    <w:rPr>
                                      <w:rFonts w:ascii="Comic Sans MS" w:hAnsi="Comic Sans MS"/>
                                      <w:color w:val="000000" w:themeColor="text1"/>
                                      <w:lang w:val="en-IN"/>
                                    </w:rPr>
                                    <w:t xml:space="preserve"> Dreamweaver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74F80855" w14:textId="384A28DE" w:rsidR="003C2551" w:rsidRPr="00243865" w:rsidRDefault="003C2551" w:rsidP="00243865">
                  <w:pPr>
                    <w:tabs>
                      <w:tab w:val="left" w:pos="990"/>
                    </w:tabs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14:paraId="6A648A2E" w14:textId="7026ADAF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E15F6BB" w14:textId="67CD7062" w:rsidR="003C2551" w:rsidRPr="00243865" w:rsidRDefault="00FC63FC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A2A5582" wp14:editId="49121776">
                            <wp:simplePos x="0" y="0"/>
                            <wp:positionH relativeFrom="column">
                              <wp:posOffset>20320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1814195" cy="371475"/>
                            <wp:effectExtent l="0" t="0" r="14605" b="28575"/>
                            <wp:wrapNone/>
                            <wp:docPr id="768452009" name="Rectangle: Rounded Corners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4195" cy="3714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94B6D2"/>
                                    </a:solidFill>
                                    <a:ln w="12700" cap="flat" cmpd="sng" algn="ctr">
                                      <a:solidFill>
                                        <a:srgbClr val="94B6D2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63439" w14:textId="6E9134D5" w:rsidR="00FC63FC" w:rsidRPr="0078237A" w:rsidRDefault="00FC63FC" w:rsidP="00FC63FC">
                                        <w:pPr>
                                          <w:jc w:val="center"/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</w:rPr>
                                          <w:t xml:space="preserve">Figma for UX writing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A2A5582" id="_x0000_s1032" style="position:absolute;margin-left:1.6pt;margin-top:1.7pt;width:142.8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" fillcolor="#94b6d2" strokecolor="#6b859a" strokeweight="1pt">
                            <v:stroke joinstyle="miter"/>
                            <v:textbox>
                              <w:txbxContent>
                                <w:p w14:paraId="27D63439" w14:textId="6E9134D5" w:rsidR="00FC63FC" w:rsidRPr="0078237A" w:rsidRDefault="00FC63FC" w:rsidP="00FC63FC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</w:rPr>
                                    <w:t xml:space="preserve">Figma for UX writing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243865"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0B37A809" wp14:editId="0100673B">
                            <wp:simplePos x="0" y="0"/>
                            <wp:positionH relativeFrom="column">
                              <wp:posOffset>1921510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1814195" cy="371475"/>
                            <wp:effectExtent l="0" t="0" r="14605" b="28575"/>
                            <wp:wrapNone/>
                            <wp:docPr id="763097549" name="Rectangle: Rounded Corners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4195" cy="3714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94B6D2"/>
                                    </a:solidFill>
                                    <a:ln w="12700" cap="flat" cmpd="sng" algn="ctr">
                                      <a:solidFill>
                                        <a:srgbClr val="94B6D2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E1A9EAE" w14:textId="77777777" w:rsidR="00FC63FC" w:rsidRPr="0078237A" w:rsidRDefault="00FC63FC" w:rsidP="00FC63FC">
                                        <w:pPr>
                                          <w:jc w:val="center"/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</w:rPr>
                                          <w:t xml:space="preserve">User Productivity Kit (UPK)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B37A809" id="_x0000_s1033" style="position:absolute;margin-left:151.3pt;margin-top:.75pt;width:142.8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" fillcolor="#94b6d2" strokecolor="#6b859a" strokeweight="1pt">
                            <v:stroke joinstyle="miter"/>
                            <v:textbox>
                              <w:txbxContent>
                                <w:p w14:paraId="3E1A9EAE" w14:textId="77777777" w:rsidR="00FC63FC" w:rsidRPr="0078237A" w:rsidRDefault="00FC63FC" w:rsidP="00FC63FC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</w:rPr>
                                    <w:t xml:space="preserve">User Productivity Kit (UPK)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1BA72C9E" w14:textId="34A2E239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046103" w14:textId="77777777" w:rsidR="00782E56" w:rsidRDefault="00782E56" w:rsidP="00243865">
                  <w:pPr>
                    <w:tabs>
                      <w:tab w:val="left" w:pos="990"/>
                    </w:tabs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14:paraId="234EC1A7" w14:textId="77777777" w:rsidR="00782E56" w:rsidRDefault="00782E56" w:rsidP="00243865">
                  <w:pPr>
                    <w:tabs>
                      <w:tab w:val="left" w:pos="990"/>
                    </w:tabs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14:paraId="07A70D37" w14:textId="20F2ACB2" w:rsidR="003C2551" w:rsidRPr="00243865" w:rsidRDefault="00957356" w:rsidP="00243865">
                  <w:pPr>
                    <w:tabs>
                      <w:tab w:val="left" w:pos="990"/>
                    </w:tabs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ED6E4E6" wp14:editId="5AD9BA4C">
                            <wp:simplePos x="0" y="0"/>
                            <wp:positionH relativeFrom="column">
                              <wp:posOffset>2150110</wp:posOffset>
                            </wp:positionH>
                            <wp:positionV relativeFrom="paragraph">
                              <wp:posOffset>195580</wp:posOffset>
                            </wp:positionV>
                            <wp:extent cx="1965960" cy="447675"/>
                            <wp:effectExtent l="0" t="0" r="15240" b="28575"/>
                            <wp:wrapNone/>
                            <wp:docPr id="430808177" name="Rectangle: Rounded Corners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65960" cy="4476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94B6D2"/>
                                    </a:solidFill>
                                    <a:ln w="12700" cap="flat" cmpd="sng" algn="ctr">
                                      <a:solidFill>
                                        <a:srgbClr val="94B6D2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36D4FE" w14:textId="182E2189" w:rsidR="00FC63FC" w:rsidRPr="0078237A" w:rsidRDefault="00FC63FC" w:rsidP="00FC63FC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  <w:t>Github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  <w:t xml:space="preserve">, Eclipse,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  <w:t>Github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  <w:t xml:space="preserve"> Desktop, CLI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ED6E4E6" id="Rectangle: Rounded Corners 7" o:spid="_x0000_s1034" style="position:absolute;margin-left:169.3pt;margin-top:15.4pt;width:154.8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" fillcolor="#94b6d2" strokecolor="#6b859a" strokeweight="1pt">
                            <v:stroke joinstyle="miter"/>
                            <v:textbox>
                              <w:txbxContent>
                                <w:p w14:paraId="1F36D4FE" w14:textId="182E2189" w:rsidR="00FC63FC" w:rsidRPr="0078237A" w:rsidRDefault="00FC63FC" w:rsidP="00FC63FC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 xml:space="preserve">, Eclipse, </w:t>
                                  </w: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 xml:space="preserve"> Desktop, CLI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3C2551" w:rsidRPr="00243865"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377C16CB" wp14:editId="26659B7C">
                            <wp:simplePos x="0" y="0"/>
                            <wp:positionH relativeFrom="column">
                              <wp:posOffset>-351369</wp:posOffset>
                            </wp:positionH>
                            <wp:positionV relativeFrom="paragraph">
                              <wp:posOffset>191455</wp:posOffset>
                            </wp:positionV>
                            <wp:extent cx="2331268" cy="439093"/>
                            <wp:effectExtent l="0" t="0" r="12065" b="18415"/>
                            <wp:wrapNone/>
                            <wp:docPr id="739514600" name="Rectangle: Rounded Corners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31268" cy="439093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9EF02E" w14:textId="1D7E38E2" w:rsidR="003C2551" w:rsidRPr="0078237A" w:rsidRDefault="003C2551" w:rsidP="00D02567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</w:pPr>
                                        <w:r w:rsidRPr="0078237A"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  <w:t>Jira (planning</w:t>
                                        </w:r>
                                        <w:r w:rsidR="00FC63FC"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  <w:t>/ tracking</w:t>
                                        </w:r>
                                        <w:r w:rsidRPr="0078237A"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  <w:t>), Jarvis (doc publishing)</w:t>
                                        </w:r>
                                        <w:r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  <w:t>, HTML, XML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77C16CB" id="_x0000_s1035" style="position:absolute;margin-left:-27.65pt;margin-top:15.1pt;width:183.55pt;height:34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" fillcolor="#94b6d2 [3204]" strokecolor="#345c7d [1604]" strokeweight="1pt">
                            <v:stroke joinstyle="miter"/>
                            <v:textbox>
                              <w:txbxContent>
                                <w:p w14:paraId="3C9EF02E" w14:textId="1D7E38E2" w:rsidR="003C2551" w:rsidRPr="0078237A" w:rsidRDefault="003C2551" w:rsidP="00D02567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</w:pPr>
                                  <w:r w:rsidRPr="0078237A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>Jira (planning</w:t>
                                  </w:r>
                                  <w:r w:rsidR="00FC63FC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>/ tracking</w:t>
                                  </w:r>
                                  <w:r w:rsidRPr="0078237A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>), Jarvis (doc publishing)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>, HTML, XML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3C2551" w:rsidRPr="0024386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Planning, publishing, doc processing, online help creation tools:</w:t>
                  </w:r>
                  <w:r w:rsidR="00FC63FC" w:rsidRPr="00243865"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  <w:t xml:space="preserve"> </w:t>
                  </w:r>
                </w:p>
                <w:p w14:paraId="2EB2A942" w14:textId="77777777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7141E3F" w14:textId="2E888C3A" w:rsidR="003C2551" w:rsidRPr="00243865" w:rsidRDefault="00243865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43865"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1037882F" wp14:editId="5B2D6188">
                            <wp:simplePos x="0" y="0"/>
                            <wp:positionH relativeFrom="margin">
                              <wp:posOffset>1200785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2509520" cy="447345"/>
                            <wp:effectExtent l="0" t="0" r="24130" b="10160"/>
                            <wp:wrapNone/>
                            <wp:docPr id="1803421987" name="Rectangle: Rounded Corners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09520" cy="44734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94B6D2"/>
                                    </a:solidFill>
                                    <a:ln w="12700" cap="flat" cmpd="sng" algn="ctr">
                                      <a:solidFill>
                                        <a:srgbClr val="94B6D2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75C0312" w14:textId="19182CF3" w:rsidR="003C2551" w:rsidRPr="0078237A" w:rsidRDefault="003C2551" w:rsidP="003C2551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</w:pPr>
                                        <w:r>
                                          <w:rPr>
                                            <w:rFonts w:ascii="Arial Rounded MT Bold" w:hAnsi="Arial Rounded MT Bold"/>
                                            <w:color w:val="000000" w:themeColor="text1"/>
                                            <w:lang w:val="en-IN"/>
                                          </w:rPr>
                                          <w:t>Microsoft Office, Microsoft Visio, Adobe Acrobat, Acrolinx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037882F" id="_x0000_s1036" style="position:absolute;margin-left:94.55pt;margin-top:12.3pt;width:197.6pt;height:35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" fillcolor="#94b6d2" strokecolor="#6b859a" strokeweight="1pt">
                            <v:stroke joinstyle="miter"/>
                            <v:textbox>
                              <w:txbxContent>
                                <w:p w14:paraId="675C0312" w14:textId="19182CF3" w:rsidR="003C2551" w:rsidRPr="0078237A" w:rsidRDefault="003C2551" w:rsidP="003C2551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>Microsoft Office, Microsoft Visio, Adobe Acrobat, Acrolinx</w:t>
                                  </w:r>
                                </w:p>
                              </w:txbxContent>
                            </v:textbox>
                            <w10:wrap anchorx="margin"/>
                          </v:roundrect>
                        </w:pict>
                      </mc:Fallback>
                    </mc:AlternateContent>
                  </w:r>
                </w:p>
                <w:p w14:paraId="79D9257C" w14:textId="6E2B3DEA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14:paraId="1A7FF4A5" w14:textId="4D190372" w:rsidR="003C2551" w:rsidRPr="00243865" w:rsidRDefault="003C2551" w:rsidP="00243865">
                  <w:pPr>
                    <w:spacing w:line="240" w:lineRule="auto"/>
                    <w:contextualSpacing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9380C" w:rsidRPr="004D3011" w14:paraId="5C31E97C" w14:textId="77777777" w:rsidTr="00F723AB">
              <w:tc>
                <w:tcPr>
                  <w:tcW w:w="0" w:type="auto"/>
                </w:tcPr>
                <w:p w14:paraId="5A1098FB" w14:textId="77777777" w:rsidR="0099380C" w:rsidRDefault="0099380C" w:rsidP="00243865">
                  <w:pPr>
                    <w:tabs>
                      <w:tab w:val="left" w:pos="990"/>
                    </w:tabs>
                    <w:spacing w:line="240" w:lineRule="auto"/>
                  </w:pPr>
                </w:p>
              </w:tc>
              <w:tc>
                <w:tcPr>
                  <w:tcW w:w="0" w:type="auto"/>
                </w:tcPr>
                <w:p w14:paraId="49C9C25B" w14:textId="77777777" w:rsidR="0099380C" w:rsidRDefault="0099380C" w:rsidP="00243865">
                  <w:pPr>
                    <w:pStyle w:val="Heading2"/>
                    <w:spacing w:line="24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275F4FF" w14:textId="3572AF3F" w:rsidR="003C2551" w:rsidRPr="00D02567" w:rsidRDefault="003C2551" w:rsidP="003C2551"/>
        </w:tc>
      </w:tr>
      <w:tr w:rsidR="003C2551" w14:paraId="69D668B7" w14:textId="77777777" w:rsidTr="00FC63FC">
        <w:tc>
          <w:tcPr>
            <w:tcW w:w="3600" w:type="dxa"/>
          </w:tcPr>
          <w:p w14:paraId="08B34BC8" w14:textId="77CF5679" w:rsidR="003C2551" w:rsidRPr="004D3011" w:rsidRDefault="003C2551" w:rsidP="003C2551">
            <w:pPr>
              <w:pStyle w:val="Heading3"/>
            </w:pPr>
          </w:p>
        </w:tc>
        <w:tc>
          <w:tcPr>
            <w:tcW w:w="720" w:type="dxa"/>
          </w:tcPr>
          <w:p w14:paraId="616EEAC1" w14:textId="77777777" w:rsidR="003C2551" w:rsidRDefault="003C2551" w:rsidP="003C255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EA0CC9D" w14:textId="70369102" w:rsidR="003C2551" w:rsidRPr="004D3011" w:rsidRDefault="00782E56" w:rsidP="003C2551">
            <w:pPr>
              <w:rPr>
                <w:color w:val="FFFFFF" w:themeColor="background1"/>
              </w:rPr>
            </w:pPr>
            <w:r w:rsidRPr="00243865">
              <w:rPr>
                <w:rFonts w:ascii="Arial" w:hAnsi="Arial" w:cs="Arial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1392FC5" wp14:editId="14869001">
                      <wp:simplePos x="0" y="0"/>
                      <wp:positionH relativeFrom="column">
                        <wp:posOffset>-193147</wp:posOffset>
                      </wp:positionH>
                      <wp:positionV relativeFrom="paragraph">
                        <wp:posOffset>147930</wp:posOffset>
                      </wp:positionV>
                      <wp:extent cx="2509520" cy="452673"/>
                      <wp:effectExtent l="0" t="0" r="24130" b="24130"/>
                      <wp:wrapNone/>
                      <wp:docPr id="2084503389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9520" cy="45267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4B6D2"/>
                              </a:solidFill>
                              <a:ln w="12700" cap="flat" cmpd="sng" algn="ctr">
                                <a:solidFill>
                                  <a:srgbClr val="94B6D2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EECA57" w14:textId="329D3574" w:rsidR="003C2551" w:rsidRPr="0078237A" w:rsidRDefault="003C2551" w:rsidP="003C2551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 xml:space="preserve">Confluence, Sharepoint, </w:t>
                                  </w:r>
                                  <w:r w:rsidR="00FC63FC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 xml:space="preserve">doc patching tools, </w:t>
                                  </w:r>
                                  <w:proofErr w:type="spellStart"/>
                                  <w:r w:rsidR="00FC63FC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lang w:val="en-IN"/>
                                    </w:rPr>
                                    <w:t>zoomin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392FC5" id="_x0000_s1037" style="position:absolute;margin-left:-15.2pt;margin-top:11.65pt;width:197.6pt;height:3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" fillcolor="#94b6d2" strokecolor="#6b859a" strokeweight="1pt">
                      <v:stroke joinstyle="miter"/>
                      <v:textbox>
                        <w:txbxContent>
                          <w:p w14:paraId="4FEECA57" w14:textId="329D3574" w:rsidR="003C2551" w:rsidRPr="0078237A" w:rsidRDefault="003C2551" w:rsidP="003C2551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lang w:val="en-IN"/>
                              </w:rPr>
                              <w:t xml:space="preserve">Confluence, Sharepoint, </w:t>
                            </w:r>
                            <w:r w:rsidR="00FC63FC">
                              <w:rPr>
                                <w:rFonts w:ascii="Arial Rounded MT Bold" w:hAnsi="Arial Rounded MT Bold"/>
                                <w:color w:val="000000" w:themeColor="text1"/>
                                <w:lang w:val="en-IN"/>
                              </w:rPr>
                              <w:t xml:space="preserve">doc patching tools, </w:t>
                            </w:r>
                            <w:proofErr w:type="spellStart"/>
                            <w:r w:rsidR="00FC63FC">
                              <w:rPr>
                                <w:rFonts w:ascii="Arial Rounded MT Bold" w:hAnsi="Arial Rounded MT Bold"/>
                                <w:color w:val="000000" w:themeColor="text1"/>
                                <w:lang w:val="en-IN"/>
                              </w:rPr>
                              <w:t>zoomin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43865" w14:paraId="5507713C" w14:textId="77777777" w:rsidTr="00FC63FC">
        <w:tc>
          <w:tcPr>
            <w:tcW w:w="3600" w:type="dxa"/>
          </w:tcPr>
          <w:p w14:paraId="20F649BF" w14:textId="3DD2EFC2" w:rsidR="00243865" w:rsidRDefault="00243865" w:rsidP="003C2551">
            <w:pPr>
              <w:pStyle w:val="Heading3"/>
            </w:pPr>
          </w:p>
        </w:tc>
        <w:tc>
          <w:tcPr>
            <w:tcW w:w="720" w:type="dxa"/>
          </w:tcPr>
          <w:p w14:paraId="2377D5EB" w14:textId="77777777" w:rsidR="00243865" w:rsidRDefault="00243865" w:rsidP="003C255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BDBE476" w14:textId="5F2C954B" w:rsidR="00782E56" w:rsidRDefault="00782E56" w:rsidP="003C2551">
            <w:pPr>
              <w:pStyle w:val="Heading2"/>
            </w:pPr>
          </w:p>
          <w:p w14:paraId="47564E52" w14:textId="5E97239D" w:rsidR="00243865" w:rsidRDefault="00243865" w:rsidP="003C2551">
            <w:pPr>
              <w:pStyle w:val="Heading2"/>
            </w:pPr>
          </w:p>
        </w:tc>
      </w:tr>
    </w:tbl>
    <w:p w14:paraId="617C31D5" w14:textId="738719B8" w:rsidR="00106A94" w:rsidRDefault="00FC63FC" w:rsidP="000C45FF">
      <w:pPr>
        <w:tabs>
          <w:tab w:val="left" w:pos="990"/>
        </w:tabs>
      </w:pPr>
      <w:r w:rsidRPr="00243865"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EF62A3" wp14:editId="18D7DE17">
                <wp:simplePos x="0" y="0"/>
                <wp:positionH relativeFrom="margin">
                  <wp:posOffset>5309769</wp:posOffset>
                </wp:positionH>
                <wp:positionV relativeFrom="paragraph">
                  <wp:posOffset>-1160422</wp:posOffset>
                </wp:positionV>
                <wp:extent cx="2272420" cy="629216"/>
                <wp:effectExtent l="0" t="0" r="13970" b="19050"/>
                <wp:wrapNone/>
                <wp:docPr id="49905970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20" cy="629216"/>
                        </a:xfrm>
                        <a:prstGeom prst="roundRect">
                          <a:avLst/>
                        </a:prstGeom>
                        <a:solidFill>
                          <a:srgbClr val="94B6D2"/>
                        </a:solidFill>
                        <a:ln w="12700" cap="flat" cmpd="sng" algn="ctr">
                          <a:solidFill>
                            <a:srgbClr val="94B6D2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22A7AF" w14:textId="0804851F" w:rsidR="00FC63FC" w:rsidRPr="0078237A" w:rsidRDefault="00FC63FC" w:rsidP="00FC63F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lang w:val="en-IN"/>
                              </w:rPr>
                              <w:t xml:space="preserve">For knowledge articles and whitepapers: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lang w:val="en-IN"/>
                              </w:rPr>
                              <w:t>MyOracleSupport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lang w:val="en-IN"/>
                              </w:rPr>
                              <w:t>, Knowledgebase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F62A3" id="_x0000_s1038" style="position:absolute;margin-left:418.1pt;margin-top:-91.35pt;width:178.95pt;height:49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" fillcolor="#94b6d2" strokecolor="#6b859a" strokeweight="1pt">
                <v:stroke joinstyle="miter"/>
                <v:textbox>
                  <w:txbxContent>
                    <w:p w14:paraId="0322A7AF" w14:textId="0804851F" w:rsidR="00FC63FC" w:rsidRPr="0078237A" w:rsidRDefault="00FC63FC" w:rsidP="00FC63FC">
                      <w:pPr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ascii="Arial Rounded MT Bold" w:hAnsi="Arial Rounded MT Bold"/>
                          <w:color w:val="000000" w:themeColor="text1"/>
                          <w:lang w:val="en-IN"/>
                        </w:rPr>
                        <w:t xml:space="preserve">For knowledge articles and whitepapers: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color w:val="000000" w:themeColor="text1"/>
                          <w:lang w:val="en-IN"/>
                        </w:rPr>
                        <w:t>MyOracleSupport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color w:val="000000" w:themeColor="text1"/>
                          <w:lang w:val="en-IN"/>
                        </w:rPr>
                        <w:t>, Knowledgebase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2684">
        <w:t xml:space="preserve"> </w:t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  <w:r w:rsidR="001D2684">
        <w:tab/>
      </w:r>
    </w:p>
    <w:sectPr w:rsidR="00106A94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963F" w14:textId="77777777" w:rsidR="00D4654F" w:rsidRDefault="00D4654F" w:rsidP="000C45FF">
      <w:r>
        <w:separator/>
      </w:r>
    </w:p>
  </w:endnote>
  <w:endnote w:type="continuationSeparator" w:id="0">
    <w:p w14:paraId="30F8DBD4" w14:textId="77777777" w:rsidR="00D4654F" w:rsidRDefault="00D4654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8F76" w14:textId="77777777" w:rsidR="00D4654F" w:rsidRDefault="00D4654F" w:rsidP="000C45FF">
      <w:r>
        <w:separator/>
      </w:r>
    </w:p>
  </w:footnote>
  <w:footnote w:type="continuationSeparator" w:id="0">
    <w:p w14:paraId="1C8A9B41" w14:textId="77777777" w:rsidR="00D4654F" w:rsidRDefault="00D4654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B8C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4579B1" wp14:editId="125A72F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544B"/>
    <w:multiLevelType w:val="hybridMultilevel"/>
    <w:tmpl w:val="1D3CFB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2B13"/>
    <w:multiLevelType w:val="hybridMultilevel"/>
    <w:tmpl w:val="4C9E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4554"/>
    <w:multiLevelType w:val="hybridMultilevel"/>
    <w:tmpl w:val="D85E0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22C4"/>
    <w:multiLevelType w:val="hybridMultilevel"/>
    <w:tmpl w:val="E11C7E64"/>
    <w:lvl w:ilvl="0" w:tplc="DDC2E33C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F84"/>
    <w:multiLevelType w:val="hybridMultilevel"/>
    <w:tmpl w:val="C78AA9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E0049"/>
    <w:multiLevelType w:val="hybridMultilevel"/>
    <w:tmpl w:val="4C3AA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F2DDF"/>
    <w:multiLevelType w:val="hybridMultilevel"/>
    <w:tmpl w:val="F9CA4D72"/>
    <w:lvl w:ilvl="0" w:tplc="DDC2E33C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14FCC"/>
    <w:multiLevelType w:val="hybridMultilevel"/>
    <w:tmpl w:val="1FC8855A"/>
    <w:lvl w:ilvl="0" w:tplc="DDC2E33C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BE5"/>
    <w:multiLevelType w:val="hybridMultilevel"/>
    <w:tmpl w:val="FD704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17355"/>
    <w:multiLevelType w:val="hybridMultilevel"/>
    <w:tmpl w:val="928EB9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11772"/>
    <w:multiLevelType w:val="hybridMultilevel"/>
    <w:tmpl w:val="26FC165A"/>
    <w:lvl w:ilvl="0" w:tplc="DDC2E33C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03001">
    <w:abstractNumId w:val="7"/>
  </w:num>
  <w:num w:numId="2" w16cid:durableId="1674795514">
    <w:abstractNumId w:val="10"/>
  </w:num>
  <w:num w:numId="3" w16cid:durableId="319577377">
    <w:abstractNumId w:val="6"/>
  </w:num>
  <w:num w:numId="4" w16cid:durableId="209541209">
    <w:abstractNumId w:val="3"/>
  </w:num>
  <w:num w:numId="5" w16cid:durableId="109328206">
    <w:abstractNumId w:val="5"/>
  </w:num>
  <w:num w:numId="6" w16cid:durableId="2122414124">
    <w:abstractNumId w:val="8"/>
  </w:num>
  <w:num w:numId="7" w16cid:durableId="1656909438">
    <w:abstractNumId w:val="1"/>
  </w:num>
  <w:num w:numId="8" w16cid:durableId="1358238605">
    <w:abstractNumId w:val="0"/>
  </w:num>
  <w:num w:numId="9" w16cid:durableId="1224607311">
    <w:abstractNumId w:val="9"/>
  </w:num>
  <w:num w:numId="10" w16cid:durableId="682782010">
    <w:abstractNumId w:val="4"/>
  </w:num>
  <w:num w:numId="11" w16cid:durableId="838887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FE"/>
    <w:rsid w:val="00036450"/>
    <w:rsid w:val="00087174"/>
    <w:rsid w:val="00094499"/>
    <w:rsid w:val="000C45FF"/>
    <w:rsid w:val="000E3FD1"/>
    <w:rsid w:val="000E40EA"/>
    <w:rsid w:val="00106A94"/>
    <w:rsid w:val="00112054"/>
    <w:rsid w:val="001317D8"/>
    <w:rsid w:val="001525E1"/>
    <w:rsid w:val="00180329"/>
    <w:rsid w:val="0019001F"/>
    <w:rsid w:val="001A74A5"/>
    <w:rsid w:val="001B2ABD"/>
    <w:rsid w:val="001D2684"/>
    <w:rsid w:val="001E0391"/>
    <w:rsid w:val="001E1759"/>
    <w:rsid w:val="001F1ECC"/>
    <w:rsid w:val="00226BEE"/>
    <w:rsid w:val="002400EB"/>
    <w:rsid w:val="00243865"/>
    <w:rsid w:val="00256CF7"/>
    <w:rsid w:val="00281FD5"/>
    <w:rsid w:val="002D5C8A"/>
    <w:rsid w:val="0030481B"/>
    <w:rsid w:val="003156FC"/>
    <w:rsid w:val="003254B5"/>
    <w:rsid w:val="0037121F"/>
    <w:rsid w:val="00373EE8"/>
    <w:rsid w:val="003910D8"/>
    <w:rsid w:val="003A6B7D"/>
    <w:rsid w:val="003B06CA"/>
    <w:rsid w:val="003C2551"/>
    <w:rsid w:val="004071FC"/>
    <w:rsid w:val="00407202"/>
    <w:rsid w:val="00421562"/>
    <w:rsid w:val="004305FF"/>
    <w:rsid w:val="00445947"/>
    <w:rsid w:val="00464BB7"/>
    <w:rsid w:val="004813B3"/>
    <w:rsid w:val="00496591"/>
    <w:rsid w:val="004C63E4"/>
    <w:rsid w:val="004D13FF"/>
    <w:rsid w:val="004D3011"/>
    <w:rsid w:val="00521DEC"/>
    <w:rsid w:val="005262AC"/>
    <w:rsid w:val="0054591E"/>
    <w:rsid w:val="00571436"/>
    <w:rsid w:val="005A1D8C"/>
    <w:rsid w:val="005E39D5"/>
    <w:rsid w:val="00600670"/>
    <w:rsid w:val="0062123A"/>
    <w:rsid w:val="006401E8"/>
    <w:rsid w:val="00646E75"/>
    <w:rsid w:val="006771D0"/>
    <w:rsid w:val="006D708E"/>
    <w:rsid w:val="00715FCB"/>
    <w:rsid w:val="00743101"/>
    <w:rsid w:val="00764C9F"/>
    <w:rsid w:val="007775E1"/>
    <w:rsid w:val="00782E56"/>
    <w:rsid w:val="007867A0"/>
    <w:rsid w:val="007927F5"/>
    <w:rsid w:val="00802CA0"/>
    <w:rsid w:val="008D2289"/>
    <w:rsid w:val="009260CD"/>
    <w:rsid w:val="00940A66"/>
    <w:rsid w:val="00952C25"/>
    <w:rsid w:val="00957356"/>
    <w:rsid w:val="00963D57"/>
    <w:rsid w:val="0099094F"/>
    <w:rsid w:val="0099380C"/>
    <w:rsid w:val="009A09AC"/>
    <w:rsid w:val="009C2FCB"/>
    <w:rsid w:val="00A2118D"/>
    <w:rsid w:val="00AD0A50"/>
    <w:rsid w:val="00AD76E2"/>
    <w:rsid w:val="00B20152"/>
    <w:rsid w:val="00B32570"/>
    <w:rsid w:val="00B359E4"/>
    <w:rsid w:val="00B57D98"/>
    <w:rsid w:val="00B677AB"/>
    <w:rsid w:val="00B70850"/>
    <w:rsid w:val="00C066B6"/>
    <w:rsid w:val="00C37BA1"/>
    <w:rsid w:val="00C4674C"/>
    <w:rsid w:val="00C506CF"/>
    <w:rsid w:val="00C72BED"/>
    <w:rsid w:val="00C9578B"/>
    <w:rsid w:val="00CB0055"/>
    <w:rsid w:val="00D02567"/>
    <w:rsid w:val="00D2522B"/>
    <w:rsid w:val="00D30DFE"/>
    <w:rsid w:val="00D422DE"/>
    <w:rsid w:val="00D4654F"/>
    <w:rsid w:val="00D468A7"/>
    <w:rsid w:val="00D5459D"/>
    <w:rsid w:val="00DA1F4D"/>
    <w:rsid w:val="00DD172A"/>
    <w:rsid w:val="00E25A26"/>
    <w:rsid w:val="00E4381A"/>
    <w:rsid w:val="00E55D74"/>
    <w:rsid w:val="00E62780"/>
    <w:rsid w:val="00F60274"/>
    <w:rsid w:val="00F723AB"/>
    <w:rsid w:val="00F77FB9"/>
    <w:rsid w:val="00F95DD4"/>
    <w:rsid w:val="00FB068F"/>
    <w:rsid w:val="00FC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19AA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D3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https://www.linkedin.com/in/pratima-mahtani-5343b62/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0.sv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yperlink" Target="https://github.com/Pratimam01/Github-PM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aht\AppData\Local\Microsoft\Office\16.0\DTS\en-IN%7b11C7AA94-C529-439A-A32D-82A8A59AE2C5%7d\%7b4A3CD773-E509-411A-94C0-98855E392C1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A492FF177F4CBA8252F7B2E486A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B8DA3-5976-4A04-96D3-4211E2306742}"/>
      </w:docPartPr>
      <w:docPartBody>
        <w:p w:rsidR="00E66BA1" w:rsidRDefault="0068459A" w:rsidP="0068459A">
          <w:pPr>
            <w:pStyle w:val="58A492FF177F4CBA8252F7B2E486A718"/>
          </w:pPr>
          <w:r w:rsidRPr="00CB0055">
            <w:t>Contact</w:t>
          </w:r>
        </w:p>
      </w:docPartBody>
    </w:docPart>
    <w:docPart>
      <w:docPartPr>
        <w:name w:val="37835AAA27C640F7803B7BC14468D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DF567-0D77-49C0-BF7E-4EEEC489A5A1}"/>
      </w:docPartPr>
      <w:docPartBody>
        <w:p w:rsidR="00E66BA1" w:rsidRDefault="0068459A" w:rsidP="0068459A">
          <w:pPr>
            <w:pStyle w:val="37835AAA27C640F7803B7BC14468D12E"/>
          </w:pPr>
          <w:r w:rsidRPr="00036450">
            <w:t>WORK EXPERIENCE</w:t>
          </w:r>
        </w:p>
      </w:docPartBody>
    </w:docPart>
    <w:docPart>
      <w:docPartPr>
        <w:name w:val="0FD54E4E32FA4901AEC804C67FE2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BEF8-7E78-41BD-9319-D40E78A35C98}"/>
      </w:docPartPr>
      <w:docPartBody>
        <w:p w:rsidR="00E66BA1" w:rsidRDefault="0068459A" w:rsidP="0068459A">
          <w:pPr>
            <w:pStyle w:val="0FD54E4E32FA4901AEC804C67FE2873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A"/>
    <w:rsid w:val="000A7148"/>
    <w:rsid w:val="001E34EF"/>
    <w:rsid w:val="0068459A"/>
    <w:rsid w:val="00753679"/>
    <w:rsid w:val="008718AB"/>
    <w:rsid w:val="00917EEB"/>
    <w:rsid w:val="00B34D0D"/>
    <w:rsid w:val="00B93ACE"/>
    <w:rsid w:val="00BE4ECD"/>
    <w:rsid w:val="00D910B5"/>
    <w:rsid w:val="00DB4475"/>
    <w:rsid w:val="00DD04E1"/>
    <w:rsid w:val="00E6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58A492FF177F4CBA8252F7B2E486A718">
    <w:name w:val="58A492FF177F4CBA8252F7B2E486A718"/>
    <w:rsid w:val="0068459A"/>
  </w:style>
  <w:style w:type="paragraph" w:customStyle="1" w:styleId="37835AAA27C640F7803B7BC14468D12E">
    <w:name w:val="37835AAA27C640F7803B7BC14468D12E"/>
    <w:rsid w:val="0068459A"/>
  </w:style>
  <w:style w:type="paragraph" w:customStyle="1" w:styleId="0FD54E4E32FA4901AEC804C67FE2873B">
    <w:name w:val="0FD54E4E32FA4901AEC804C67FE2873B"/>
    <w:rsid w:val="006845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{4A3CD773-E509-411A-94C0-98855E392C1D}tf00546271_win32</Template>
  <TotalTime>0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2023-08-04T05:23:00Z</dcterms:created>
  <dcterms:modified xsi:type="dcterms:W3CDTF">2023-11-28T10:29:00Z</dcterms:modified>
</cp:coreProperties>
</file>